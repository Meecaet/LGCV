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8" w:type="dxa"/>
        <w:tblInd w:w="-459" w:type="dxa"/>
        <w:tblBorders>
          <w:top w:val="single" w:sz="8" w:space="0" w:color="7030A0"/>
          <w:bottom w:val="single" w:sz="8" w:space="0" w:color="7030A0"/>
        </w:tblBorders>
        <w:tblLook w:val="04A0" w:firstRow="1" w:lastRow="0" w:firstColumn="1" w:lastColumn="0" w:noHBand="0" w:noVBand="1"/>
      </w:tblPr>
      <w:tblGrid>
        <w:gridCol w:w="1337"/>
        <w:gridCol w:w="9491"/>
      </w:tblGrid>
      <w:tr w:rsidR="004C2F0E" w:rsidRPr="00F80BD2" w:rsidTr="00061D44">
        <w:tc>
          <w:tcPr>
            <w:tcW w:w="1337" w:type="dxa"/>
            <w:tcBorders>
              <w:top w:val="nil"/>
              <w:bottom w:val="nil"/>
            </w:tcBorders>
          </w:tcPr>
          <w:p w:rsidR="004C2F0E" w:rsidRDefault="00E854BC" w:rsidP="00091E97">
            <w:pPr>
              <w:spacing w:after="120"/>
              <w:ind w:right="34"/>
              <w:jc w:val="left"/>
              <w:rPr>
                <w:noProof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58240" behindDoc="0" locked="0" layoutInCell="1" allowOverlap="1" wp14:anchorId="11ED44FC" wp14:editId="567C2E8B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-43180</wp:posOffset>
                  </wp:positionV>
                  <wp:extent cx="766445" cy="766445"/>
                  <wp:effectExtent l="0" t="0" r="0" b="0"/>
                  <wp:wrapNone/>
                  <wp:docPr id="6" name="Image 6" descr="Brown Martin-LOGO-4745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rown Martin-LOGO-4745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96" t="10551" r="11810" b="12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1" w:type="dxa"/>
            <w:shd w:val="clear" w:color="auto" w:fill="auto"/>
          </w:tcPr>
          <w:p w:rsidR="004C2F0E" w:rsidRPr="002C14FA" w:rsidRDefault="002C14FA" w:rsidP="002C14FA">
            <w:pPr>
              <w:spacing w:before="240" w:after="240"/>
              <w:ind w:left="-38" w:right="34"/>
              <w:jc w:val="left"/>
              <w:rPr>
                <w:color w:val="A6A6A6"/>
                <w:szCs w:val="20"/>
              </w:rPr>
            </w:pPr>
            <w:r w:rsidRPr="002C14FA">
              <w:rPr>
                <w:b/>
                <w:color w:val="7030A0"/>
                <w:sz w:val="28"/>
                <w:szCs w:val="28"/>
              </w:rPr>
              <w:t xml:space="preserve">PRENON NON </w:t>
            </w:r>
            <w:proofErr w:type="spellStart"/>
            <w:r w:rsidRPr="002C14FA">
              <w:rPr>
                <w:b/>
                <w:color w:val="7030A0"/>
                <w:sz w:val="28"/>
                <w:szCs w:val="28"/>
              </w:rPr>
              <w:t>NON</w:t>
            </w:r>
            <w:proofErr w:type="spellEnd"/>
            <w:r w:rsidRPr="002C14FA">
              <w:rPr>
                <w:b/>
                <w:color w:val="7030A0"/>
                <w:sz w:val="28"/>
                <w:szCs w:val="28"/>
              </w:rPr>
              <w:t xml:space="preserve"> </w:t>
            </w:r>
            <w:r w:rsidR="004C2F0E" w:rsidRPr="002C14FA">
              <w:rPr>
                <w:b/>
                <w:color w:val="7030A0"/>
                <w:sz w:val="28"/>
                <w:szCs w:val="28"/>
              </w:rPr>
              <w:br/>
            </w:r>
            <w:r>
              <w:rPr>
                <w:b/>
                <w:color w:val="808080"/>
                <w:sz w:val="24"/>
                <w:szCs w:val="24"/>
              </w:rPr>
              <w:t>Titre1 Titre2</w:t>
            </w:r>
          </w:p>
        </w:tc>
      </w:tr>
    </w:tbl>
    <w:p w:rsidR="002C14FA" w:rsidRDefault="002C14FA" w:rsidP="002C14F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Lorem ipsum </w:t>
      </w:r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dolor sit</w:t>
      </w:r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amet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,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consectetur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adipiscing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elit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magna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C14FA" w:rsidRDefault="002C14FA" w:rsidP="002C14F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mollis,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Duis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C14FA" w:rsidRDefault="002C14FA" w:rsidP="002C14F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In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ullamcorper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ut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neque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a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tempor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.</w:t>
      </w:r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Sed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semper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urna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nec</w:t>
      </w:r>
      <w:proofErr w:type="spellEnd"/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finibus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elementum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. </w:t>
      </w:r>
      <w:proofErr w:type="spellStart"/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Donec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hendrerit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quam vitae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lacinia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laoreet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.</w:t>
      </w:r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Donec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erat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dolor,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lacinia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in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sodales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sit</w:t>
      </w:r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amet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,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rhoncus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ut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augue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. Nam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sed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feugiat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risus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, non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ornare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massa</w:t>
      </w:r>
      <w:proofErr w:type="spellEnd"/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. </w:t>
      </w:r>
      <w:proofErr w:type="spellStart"/>
      <w:proofErr w:type="gram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Nulla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laoreet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velit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non </w:t>
      </w:r>
      <w:proofErr w:type="spellStart"/>
      <w:r w:rsidRPr="002C14FA">
        <w:rPr>
          <w:rFonts w:ascii="Arial" w:hAnsi="Arial" w:cs="Arial"/>
          <w:color w:val="000000"/>
          <w:sz w:val="21"/>
          <w:szCs w:val="21"/>
          <w:lang w:val="en-CA"/>
        </w:rPr>
        <w:t>aliquet</w:t>
      </w:r>
      <w:proofErr w:type="spell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semper.</w:t>
      </w:r>
      <w:proofErr w:type="gramEnd"/>
      <w:r w:rsidRPr="002C14FA">
        <w:rPr>
          <w:rFonts w:ascii="Arial" w:hAnsi="Arial" w:cs="Arial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montes,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C14FA" w:rsidRDefault="002C14FA" w:rsidP="002C14F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tristique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Suspendisse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montes,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3501D3" w:rsidRDefault="003501D3" w:rsidP="00AD576F">
      <w:pPr>
        <w:spacing w:before="240"/>
        <w:ind w:left="993"/>
        <w:rPr>
          <w:rFonts w:cs="Arial"/>
          <w:spacing w:val="-2"/>
          <w:szCs w:val="18"/>
        </w:rPr>
      </w:pPr>
    </w:p>
    <w:p w:rsidR="00CA0020" w:rsidRDefault="00CA0020" w:rsidP="00AD576F">
      <w:pPr>
        <w:spacing w:before="240"/>
        <w:ind w:left="993"/>
        <w:rPr>
          <w:rFonts w:cs="Arial"/>
          <w:spacing w:val="-2"/>
          <w:szCs w:val="18"/>
        </w:rPr>
      </w:pPr>
    </w:p>
    <w:p w:rsidR="004864C2" w:rsidRPr="00217BD4" w:rsidRDefault="004864C2" w:rsidP="00344A33">
      <w:pPr>
        <w:spacing w:before="240" w:after="120"/>
        <w:ind w:left="993"/>
        <w:rPr>
          <w:b/>
          <w:color w:val="7030A0"/>
          <w:sz w:val="22"/>
        </w:rPr>
      </w:pPr>
      <w:r w:rsidRPr="00217BD4">
        <w:rPr>
          <w:b/>
          <w:color w:val="7030A0"/>
          <w:sz w:val="22"/>
        </w:rPr>
        <w:t>PRINCIPAUX DOMAINES D’INTERVENTION</w:t>
      </w:r>
    </w:p>
    <w:tbl>
      <w:tblPr>
        <w:tblW w:w="9382" w:type="dxa"/>
        <w:tblInd w:w="959" w:type="dxa"/>
        <w:tblBorders>
          <w:top w:val="dotted" w:sz="4" w:space="0" w:color="7030A0"/>
          <w:bottom w:val="dotted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4693"/>
        <w:gridCol w:w="4689"/>
      </w:tblGrid>
      <w:tr w:rsidR="005147AC" w:rsidTr="00123D2F">
        <w:trPr>
          <w:trHeight w:val="1570"/>
        </w:trPr>
        <w:tc>
          <w:tcPr>
            <w:tcW w:w="4693" w:type="dxa"/>
            <w:shd w:val="clear" w:color="auto" w:fill="auto"/>
          </w:tcPr>
          <w:p w:rsidR="005147AC" w:rsidRDefault="002C14FA" w:rsidP="00C55D91">
            <w:pPr>
              <w:pStyle w:val="Puce1"/>
              <w:jc w:val="left"/>
            </w:pPr>
            <w:r>
              <w:t>Item1</w:t>
            </w:r>
          </w:p>
          <w:p w:rsidR="002C14FA" w:rsidRDefault="002C14FA" w:rsidP="002C14FA">
            <w:pPr>
              <w:pStyle w:val="Puce1"/>
              <w:jc w:val="left"/>
            </w:pPr>
            <w:r>
              <w:t>Item2</w:t>
            </w:r>
          </w:p>
          <w:p w:rsidR="002C14FA" w:rsidRDefault="002C14FA" w:rsidP="002C14FA">
            <w:pPr>
              <w:pStyle w:val="Puce1"/>
              <w:jc w:val="left"/>
            </w:pPr>
            <w:r>
              <w:t>Item3 Item3.5</w:t>
            </w:r>
          </w:p>
          <w:p w:rsidR="002C7D38" w:rsidRPr="00215947" w:rsidRDefault="002C14FA" w:rsidP="002C14FA">
            <w:pPr>
              <w:pStyle w:val="Puce1"/>
              <w:jc w:val="left"/>
            </w:pPr>
            <w:r>
              <w:t>Item4</w:t>
            </w:r>
          </w:p>
        </w:tc>
        <w:tc>
          <w:tcPr>
            <w:tcW w:w="4689" w:type="dxa"/>
            <w:shd w:val="clear" w:color="auto" w:fill="auto"/>
          </w:tcPr>
          <w:p w:rsidR="005147AC" w:rsidRDefault="002C14FA" w:rsidP="002C14FA">
            <w:pPr>
              <w:pStyle w:val="Puce1"/>
              <w:jc w:val="left"/>
            </w:pPr>
            <w:r>
              <w:t>Item 5</w:t>
            </w:r>
          </w:p>
          <w:p w:rsidR="005147AC" w:rsidRDefault="002C14FA" w:rsidP="002C14FA">
            <w:pPr>
              <w:pStyle w:val="Puce1"/>
              <w:spacing w:after="120"/>
              <w:jc w:val="left"/>
            </w:pPr>
            <w:r>
              <w:t>Item 6</w:t>
            </w:r>
          </w:p>
          <w:p w:rsidR="002C14FA" w:rsidRPr="008174D5" w:rsidRDefault="002C14FA" w:rsidP="002C14FA">
            <w:pPr>
              <w:pStyle w:val="Puce1"/>
              <w:spacing w:after="120"/>
              <w:jc w:val="left"/>
            </w:pPr>
            <w:r>
              <w:t>Item 7</w:t>
            </w:r>
          </w:p>
        </w:tc>
      </w:tr>
    </w:tbl>
    <w:p w:rsidR="004864C2" w:rsidRDefault="004864C2" w:rsidP="004864C2">
      <w:pPr>
        <w:ind w:left="993"/>
        <w:rPr>
          <w:rFonts w:cs="Arial"/>
        </w:rPr>
      </w:pP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679"/>
        <w:gridCol w:w="4689"/>
      </w:tblGrid>
      <w:tr w:rsidR="004C2F0E" w:rsidRPr="00D1774C" w:rsidTr="00D1774C">
        <w:tc>
          <w:tcPr>
            <w:tcW w:w="4679" w:type="dxa"/>
            <w:shd w:val="clear" w:color="auto" w:fill="auto"/>
          </w:tcPr>
          <w:p w:rsidR="004C2F0E" w:rsidRPr="00123D2F" w:rsidRDefault="004C2F0E" w:rsidP="00207431">
            <w:pPr>
              <w:spacing w:after="120"/>
              <w:ind w:left="-108"/>
              <w:jc w:val="left"/>
              <w:rPr>
                <w:rFonts w:cs="Arial"/>
                <w:b/>
                <w:color w:val="7030A0"/>
                <w:sz w:val="22"/>
              </w:rPr>
            </w:pPr>
            <w:r w:rsidRPr="00123D2F">
              <w:rPr>
                <w:rFonts w:cs="Arial"/>
                <w:b/>
                <w:color w:val="7030A0"/>
                <w:sz w:val="22"/>
              </w:rPr>
              <w:t>FORMATION ACADÉMIQUE</w:t>
            </w:r>
          </w:p>
        </w:tc>
        <w:tc>
          <w:tcPr>
            <w:tcW w:w="4689" w:type="dxa"/>
            <w:shd w:val="clear" w:color="auto" w:fill="auto"/>
            <w:vAlign w:val="center"/>
          </w:tcPr>
          <w:p w:rsidR="004C2F0E" w:rsidRPr="00123D2F" w:rsidRDefault="00202800" w:rsidP="00207431">
            <w:pPr>
              <w:spacing w:before="0"/>
              <w:jc w:val="left"/>
              <w:rPr>
                <w:rFonts w:cs="Arial"/>
                <w:b/>
                <w:smallCaps/>
                <w:color w:val="7030A0"/>
                <w:sz w:val="22"/>
              </w:rPr>
            </w:pPr>
            <w:r w:rsidRPr="00E406F0">
              <w:rPr>
                <w:rFonts w:cs="Arial"/>
                <w:b/>
                <w:smallCaps/>
                <w:color w:val="7030A0"/>
                <w:sz w:val="22"/>
              </w:rPr>
              <w:t>CERTIFICATIONS</w:t>
            </w:r>
          </w:p>
        </w:tc>
      </w:tr>
      <w:tr w:rsidR="004C2F0E" w:rsidRPr="00D1774C" w:rsidTr="00D1774C">
        <w:tc>
          <w:tcPr>
            <w:tcW w:w="4679" w:type="dxa"/>
            <w:shd w:val="clear" w:color="auto" w:fill="auto"/>
          </w:tcPr>
          <w:p w:rsidR="004C2F0E" w:rsidRPr="00D1774C" w:rsidRDefault="00202800" w:rsidP="00207431">
            <w:pPr>
              <w:spacing w:before="0"/>
              <w:ind w:left="-108"/>
              <w:jc w:val="left"/>
              <w:rPr>
                <w:b/>
              </w:rPr>
            </w:pPr>
            <w:r>
              <w:rPr>
                <w:b/>
              </w:rPr>
              <w:t>Titre (An du titre)</w:t>
            </w:r>
          </w:p>
          <w:p w:rsidR="004C2F0E" w:rsidRDefault="00202800" w:rsidP="00202800">
            <w:pPr>
              <w:spacing w:before="0"/>
              <w:ind w:left="-108"/>
              <w:jc w:val="left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Instituition</w:t>
            </w:r>
            <w:proofErr w:type="spellEnd"/>
          </w:p>
          <w:p w:rsidR="00202800" w:rsidRPr="003E5F8C" w:rsidRDefault="00202800" w:rsidP="00202800">
            <w:pPr>
              <w:spacing w:before="0"/>
              <w:ind w:left="-108"/>
              <w:jc w:val="left"/>
              <w:rPr>
                <w:i/>
                <w:szCs w:val="18"/>
                <w:lang w:val="en-US"/>
              </w:rPr>
            </w:pPr>
          </w:p>
        </w:tc>
        <w:tc>
          <w:tcPr>
            <w:tcW w:w="4689" w:type="dxa"/>
            <w:shd w:val="clear" w:color="auto" w:fill="auto"/>
          </w:tcPr>
          <w:p w:rsidR="00207431" w:rsidRDefault="00202800" w:rsidP="00202800">
            <w:pPr>
              <w:pStyle w:val="Puce1"/>
              <w:spacing w:after="120"/>
              <w:jc w:val="left"/>
            </w:pPr>
            <w:proofErr w:type="spellStart"/>
            <w:r w:rsidRPr="00202800">
              <w:t>Certifiacation</w:t>
            </w:r>
            <w:proofErr w:type="spellEnd"/>
            <w:r>
              <w:t xml:space="preserve"> 1</w:t>
            </w:r>
          </w:p>
          <w:p w:rsidR="00202800" w:rsidRPr="00202800" w:rsidRDefault="00202800" w:rsidP="00202800">
            <w:pPr>
              <w:pStyle w:val="Puce1"/>
              <w:spacing w:after="120"/>
              <w:jc w:val="left"/>
            </w:pPr>
            <w:r>
              <w:t>Certification 2</w:t>
            </w:r>
          </w:p>
          <w:p w:rsidR="004C2F0E" w:rsidRPr="004C1821" w:rsidRDefault="004C2F0E" w:rsidP="00202800">
            <w:pPr>
              <w:pStyle w:val="Puce1"/>
              <w:numPr>
                <w:ilvl w:val="0"/>
                <w:numId w:val="0"/>
              </w:numPr>
              <w:spacing w:after="120"/>
              <w:ind w:left="360"/>
              <w:jc w:val="left"/>
            </w:pPr>
          </w:p>
        </w:tc>
      </w:tr>
      <w:tr w:rsidR="004C2F0E" w:rsidRPr="00D1774C" w:rsidTr="00D1774C">
        <w:tc>
          <w:tcPr>
            <w:tcW w:w="4679" w:type="dxa"/>
            <w:shd w:val="clear" w:color="auto" w:fill="auto"/>
          </w:tcPr>
          <w:p w:rsidR="00202800" w:rsidRPr="00D1774C" w:rsidRDefault="00202800" w:rsidP="00202800">
            <w:pPr>
              <w:spacing w:before="0"/>
              <w:ind w:left="-108"/>
              <w:jc w:val="left"/>
              <w:rPr>
                <w:b/>
              </w:rPr>
            </w:pPr>
            <w:r>
              <w:rPr>
                <w:b/>
              </w:rPr>
              <w:t>Titre (An du titre)</w:t>
            </w:r>
          </w:p>
          <w:p w:rsidR="004C2F0E" w:rsidRPr="00D1774C" w:rsidRDefault="00202800" w:rsidP="00202800">
            <w:pPr>
              <w:ind w:left="-108"/>
              <w:rPr>
                <w:rFonts w:cs="Arial"/>
              </w:rPr>
            </w:pPr>
            <w:proofErr w:type="spellStart"/>
            <w:r>
              <w:rPr>
                <w:i/>
                <w:lang w:val="en-US"/>
              </w:rPr>
              <w:t>Instituition</w:t>
            </w:r>
            <w:proofErr w:type="spellEnd"/>
          </w:p>
        </w:tc>
        <w:tc>
          <w:tcPr>
            <w:tcW w:w="4689" w:type="dxa"/>
            <w:shd w:val="clear" w:color="auto" w:fill="auto"/>
          </w:tcPr>
          <w:p w:rsidR="004C2F0E" w:rsidRPr="00D1774C" w:rsidRDefault="004C2F0E" w:rsidP="004864C2">
            <w:pPr>
              <w:rPr>
                <w:rFonts w:cs="Arial"/>
              </w:rPr>
            </w:pPr>
          </w:p>
        </w:tc>
      </w:tr>
    </w:tbl>
    <w:p w:rsidR="004864C2" w:rsidRDefault="004864C2" w:rsidP="004C1821">
      <w:pPr>
        <w:sectPr w:rsidR="004864C2" w:rsidSect="00061D44">
          <w:headerReference w:type="default" r:id="rId9"/>
          <w:footerReference w:type="even" r:id="rId10"/>
          <w:footerReference w:type="default" r:id="rId11"/>
          <w:footerReference w:type="first" r:id="rId12"/>
          <w:pgSz w:w="12242" w:h="15842" w:code="1"/>
          <w:pgMar w:top="1077" w:right="851" w:bottom="1077" w:left="1134" w:header="720" w:footer="454" w:gutter="0"/>
          <w:cols w:space="720"/>
          <w:titlePg/>
          <w:docGrid w:linePitch="299"/>
        </w:sectPr>
      </w:pPr>
    </w:p>
    <w:p w:rsidR="00E67B6A" w:rsidRPr="00471547" w:rsidRDefault="00E67B6A" w:rsidP="00E67B6A">
      <w:pPr>
        <w:spacing w:before="0" w:after="120"/>
        <w:ind w:left="-284"/>
        <w:rPr>
          <w:sz w:val="22"/>
        </w:rPr>
      </w:pPr>
      <w:r w:rsidRPr="00471547">
        <w:rPr>
          <w:rFonts w:ascii="Arial Gras" w:hAnsi="Arial Gras" w:cs="Arial"/>
          <w:b/>
          <w:color w:val="7030A0"/>
          <w:sz w:val="22"/>
        </w:rPr>
        <w:lastRenderedPageBreak/>
        <w:t>RÉSUMÉ DES INTERVENTIONS</w:t>
      </w:r>
    </w:p>
    <w:p w:rsidR="0006311C" w:rsidRDefault="0006311C" w:rsidP="00EB5CA0">
      <w:pPr>
        <w:tabs>
          <w:tab w:val="left" w:pos="1418"/>
        </w:tabs>
      </w:pPr>
    </w:p>
    <w:tbl>
      <w:tblPr>
        <w:tblW w:w="10986" w:type="dxa"/>
        <w:jc w:val="center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dotted" w:sz="4" w:space="0" w:color="595959"/>
          <w:insideV w:val="dotted" w:sz="4" w:space="0" w:color="59595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"/>
        <w:gridCol w:w="2262"/>
        <w:gridCol w:w="2842"/>
        <w:gridCol w:w="1275"/>
        <w:gridCol w:w="1843"/>
        <w:gridCol w:w="1134"/>
        <w:gridCol w:w="1124"/>
      </w:tblGrid>
      <w:tr w:rsidR="0006311C" w:rsidRPr="0081550C" w:rsidTr="0006311C">
        <w:trPr>
          <w:tblHeader/>
          <w:jc w:val="center"/>
        </w:trPr>
        <w:tc>
          <w:tcPr>
            <w:tcW w:w="506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pStyle w:val="Titre4"/>
              <w:spacing w:before="40" w:after="40"/>
              <w:rPr>
                <w:rFonts w:cs="Arial"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smallCaps/>
                <w:color w:val="FFFFFF"/>
                <w:sz w:val="18"/>
                <w:szCs w:val="18"/>
              </w:rPr>
              <w:t>N</w:t>
            </w:r>
            <w:r w:rsidRPr="0081550C">
              <w:rPr>
                <w:rFonts w:cs="Arial"/>
                <w:smallCaps/>
                <w:color w:val="FFFFFF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pStyle w:val="Titre4"/>
              <w:spacing w:before="40" w:after="40"/>
              <w:rPr>
                <w:rFonts w:cs="Arial"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smallCaps/>
                <w:color w:val="FFFFFF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spacing w:before="40" w:after="40"/>
              <w:jc w:val="center"/>
              <w:rPr>
                <w:rFonts w:cs="Arial"/>
                <w:b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spacing w:before="40" w:after="40"/>
              <w:jc w:val="center"/>
              <w:rPr>
                <w:rFonts w:cs="Arial"/>
                <w:b/>
                <w:smallCaps/>
                <w:color w:val="FFFFFF"/>
                <w:sz w:val="18"/>
                <w:szCs w:val="18"/>
              </w:rPr>
            </w:pPr>
            <w:proofErr w:type="gramStart"/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t>ENVERGURE</w:t>
            </w:r>
            <w:proofErr w:type="gramEnd"/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br/>
              <w:t>(J-P)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spacing w:before="40" w:after="40"/>
              <w:jc w:val="center"/>
              <w:rPr>
                <w:rFonts w:cs="Arial"/>
                <w:b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spacing w:before="40" w:after="40"/>
              <w:jc w:val="center"/>
              <w:rPr>
                <w:rFonts w:cs="Arial"/>
                <w:b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t>ANNÉE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  <w:shd w:val="clear" w:color="auto" w:fill="7030A0"/>
            <w:vAlign w:val="center"/>
          </w:tcPr>
          <w:p w:rsidR="0006311C" w:rsidRPr="0081550C" w:rsidRDefault="0006311C" w:rsidP="00C144C1">
            <w:pPr>
              <w:spacing w:before="40" w:after="40"/>
              <w:jc w:val="center"/>
              <w:rPr>
                <w:rFonts w:cs="Arial"/>
                <w:b/>
                <w:smallCaps/>
                <w:color w:val="FFFFFF"/>
                <w:sz w:val="18"/>
                <w:szCs w:val="18"/>
              </w:rPr>
            </w:pPr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t>EFFORTS</w:t>
            </w:r>
            <w:r w:rsidRPr="0081550C">
              <w:rPr>
                <w:rFonts w:cs="Arial"/>
                <w:b/>
                <w:smallCaps/>
                <w:color w:val="FFFFFF"/>
                <w:sz w:val="18"/>
                <w:szCs w:val="18"/>
              </w:rPr>
              <w:br/>
              <w:t>(MOIS)</w:t>
            </w:r>
          </w:p>
        </w:tc>
      </w:tr>
      <w:tr w:rsidR="0006311C" w:rsidRPr="0081550C" w:rsidTr="00C144C1">
        <w:trPr>
          <w:cantSplit/>
          <w:jc w:val="center"/>
        </w:trPr>
        <w:tc>
          <w:tcPr>
            <w:tcW w:w="10986" w:type="dxa"/>
            <w:gridSpan w:val="7"/>
            <w:tcBorders>
              <w:top w:val="single" w:sz="4" w:space="0" w:color="595959"/>
              <w:bottom w:val="single" w:sz="4" w:space="0" w:color="595959"/>
            </w:tcBorders>
            <w:shd w:val="clear" w:color="auto" w:fill="F2F2F2"/>
          </w:tcPr>
          <w:p w:rsidR="0006311C" w:rsidRPr="0081550C" w:rsidRDefault="007B33EF" w:rsidP="00C144C1">
            <w:pPr>
              <w:spacing w:before="40" w:after="40"/>
              <w:rPr>
                <w:rFonts w:ascii="Arial Gras" w:hAnsi="Arial Gras"/>
                <w:b/>
                <w:smallCaps/>
                <w:color w:val="262626"/>
                <w:szCs w:val="20"/>
              </w:rPr>
            </w:pPr>
            <w:r>
              <w:rPr>
                <w:rFonts w:ascii="Arial Gras" w:hAnsi="Arial Gras"/>
                <w:b/>
                <w:smallCaps/>
                <w:color w:val="262626"/>
                <w:szCs w:val="20"/>
              </w:rPr>
              <w:t>Employeur</w:t>
            </w:r>
            <w:bookmarkStart w:id="0" w:name="_GoBack"/>
            <w:bookmarkEnd w:id="0"/>
          </w:p>
        </w:tc>
      </w:tr>
      <w:tr w:rsidR="006E0F55" w:rsidRPr="00E67B6A" w:rsidTr="0006311C">
        <w:trPr>
          <w:trHeight w:val="293"/>
          <w:jc w:val="center"/>
        </w:trPr>
        <w:tc>
          <w:tcPr>
            <w:tcW w:w="506" w:type="dxa"/>
            <w:vAlign w:val="center"/>
          </w:tcPr>
          <w:p w:rsidR="006E0F55" w:rsidRPr="001560C9" w:rsidRDefault="00DD2141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262" w:type="dxa"/>
            <w:vAlign w:val="center"/>
          </w:tcPr>
          <w:p w:rsidR="006E0F55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vAlign w:val="center"/>
          </w:tcPr>
          <w:p w:rsidR="006E0F55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vAlign w:val="center"/>
          </w:tcPr>
          <w:p w:rsidR="006E0F55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vAlign w:val="center"/>
          </w:tcPr>
          <w:p w:rsidR="006E0F55" w:rsidRPr="001560C9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vAlign w:val="center"/>
          </w:tcPr>
          <w:p w:rsidR="006E0F55" w:rsidRPr="001560C9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0001</w:t>
            </w:r>
            <w:r w:rsidR="006E0F55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124" w:type="dxa"/>
            <w:vAlign w:val="center"/>
          </w:tcPr>
          <w:p w:rsidR="006E0F55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trHeight w:val="293"/>
          <w:jc w:val="center"/>
        </w:trPr>
        <w:tc>
          <w:tcPr>
            <w:tcW w:w="506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262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trHeight w:val="293"/>
          <w:jc w:val="center"/>
        </w:trPr>
        <w:tc>
          <w:tcPr>
            <w:tcW w:w="506" w:type="dxa"/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262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262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262" w:type="dxa"/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  <w:tr w:rsidR="00202800" w:rsidRPr="00E67B6A" w:rsidTr="00E558BB">
        <w:trPr>
          <w:jc w:val="center"/>
        </w:trPr>
        <w:tc>
          <w:tcPr>
            <w:tcW w:w="506" w:type="dxa"/>
            <w:tcBorders>
              <w:bottom w:val="single" w:sz="4" w:space="0" w:color="595959"/>
            </w:tcBorders>
            <w:vAlign w:val="center"/>
          </w:tcPr>
          <w:p w:rsidR="00202800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262" w:type="dxa"/>
            <w:tcBorders>
              <w:bottom w:val="single" w:sz="4" w:space="0" w:color="595959"/>
            </w:tcBorders>
            <w:vAlign w:val="center"/>
          </w:tcPr>
          <w:p w:rsidR="00202800" w:rsidRPr="001560C9" w:rsidRDefault="00202800" w:rsidP="00C144C1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2842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pacing w:val="-2"/>
                <w:sz w:val="18"/>
                <w:szCs w:val="18"/>
              </w:rPr>
            </w:pPr>
            <w:r w:rsidRPr="00700FBF">
              <w:rPr>
                <w:rFonts w:cs="Arial"/>
                <w:spacing w:val="-2"/>
                <w:sz w:val="18"/>
                <w:szCs w:val="18"/>
              </w:rPr>
              <w:t>Projet</w:t>
            </w:r>
          </w:p>
        </w:tc>
        <w:tc>
          <w:tcPr>
            <w:tcW w:w="1275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8E664A">
              <w:rPr>
                <w:rFonts w:cs="Arial"/>
                <w:sz w:val="18"/>
                <w:szCs w:val="18"/>
              </w:rPr>
              <w:t>9999</w:t>
            </w:r>
          </w:p>
        </w:tc>
        <w:tc>
          <w:tcPr>
            <w:tcW w:w="1843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F45D13">
              <w:rPr>
                <w:rFonts w:cs="Arial"/>
                <w:sz w:val="18"/>
                <w:szCs w:val="18"/>
              </w:rPr>
              <w:t>Fonction</w:t>
            </w:r>
          </w:p>
        </w:tc>
        <w:tc>
          <w:tcPr>
            <w:tcW w:w="113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472D5E">
              <w:rPr>
                <w:rFonts w:cs="Arial"/>
                <w:sz w:val="18"/>
                <w:szCs w:val="18"/>
              </w:rPr>
              <w:t>0001-9999</w:t>
            </w:r>
          </w:p>
        </w:tc>
        <w:tc>
          <w:tcPr>
            <w:tcW w:w="1124" w:type="dxa"/>
            <w:tcBorders>
              <w:bottom w:val="single" w:sz="4" w:space="0" w:color="595959"/>
            </w:tcBorders>
          </w:tcPr>
          <w:p w:rsidR="00202800" w:rsidRPr="00202800" w:rsidRDefault="00202800" w:rsidP="00202800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14D64">
              <w:rPr>
                <w:rFonts w:cs="Arial"/>
                <w:sz w:val="18"/>
                <w:szCs w:val="18"/>
              </w:rPr>
              <w:t>9</w:t>
            </w:r>
          </w:p>
        </w:tc>
      </w:tr>
    </w:tbl>
    <w:p w:rsidR="0006311C" w:rsidRPr="00BF7E31" w:rsidRDefault="0006311C" w:rsidP="00EB5CA0">
      <w:pPr>
        <w:tabs>
          <w:tab w:val="left" w:pos="1418"/>
        </w:tabs>
        <w:sectPr w:rsidR="0006311C" w:rsidRPr="00BF7E31" w:rsidSect="00190252">
          <w:footerReference w:type="even" r:id="rId13"/>
          <w:footerReference w:type="first" r:id="rId14"/>
          <w:pgSz w:w="12242" w:h="15842" w:code="1"/>
          <w:pgMar w:top="1077" w:right="851" w:bottom="1077" w:left="1134" w:header="720" w:footer="454" w:gutter="0"/>
          <w:cols w:space="720"/>
          <w:titlePg/>
          <w:docGrid w:linePitch="299"/>
        </w:sectPr>
      </w:pPr>
    </w:p>
    <w:p w:rsidR="00CE4915" w:rsidRPr="001A430E" w:rsidRDefault="00E558BB" w:rsidP="00EE3AEB">
      <w:pPr>
        <w:pStyle w:val="Titre1"/>
        <w:spacing w:before="0"/>
      </w:pPr>
      <w:r>
        <w:lastRenderedPageBreak/>
        <w:t>Periode</w:t>
      </w:r>
      <w:r w:rsidR="00EE3AEB">
        <w:tab/>
      </w:r>
      <w:r>
        <w:t>employeur</w:t>
      </w:r>
      <w:r w:rsidR="00F130AD">
        <w:t>1</w:t>
      </w:r>
    </w:p>
    <w:p w:rsidR="001D71E8" w:rsidRPr="00215947" w:rsidRDefault="00E558BB" w:rsidP="00217BD4">
      <w:pPr>
        <w:pStyle w:val="Titre2"/>
      </w:pPr>
      <w:r>
        <w:t>Client</w:t>
      </w:r>
      <w:r w:rsidR="00F130AD">
        <w:t>1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1D71E8" w:rsidRPr="001A430E" w:rsidRDefault="00E558BB" w:rsidP="004B7E68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1D71E8" w:rsidRPr="001A430E" w:rsidRDefault="00E558BB" w:rsidP="00A311AD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1D71E8" w:rsidRPr="001A430E" w:rsidRDefault="00E558BB" w:rsidP="006E0F55">
            <w:pPr>
              <w:spacing w:before="0"/>
            </w:pPr>
            <w:r>
              <w:t>9999</w:t>
            </w:r>
            <w:r w:rsidR="001D71E8" w:rsidRPr="001A430E">
              <w:t xml:space="preserve"> jours-personnes</w:t>
            </w:r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1D71E8" w:rsidRPr="001A430E" w:rsidRDefault="00E558BB" w:rsidP="004B7E68">
            <w:pPr>
              <w:spacing w:before="0"/>
            </w:pPr>
            <w:r>
              <w:t>Fonction</w:t>
            </w:r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1D71E8" w:rsidRPr="001A430E" w:rsidRDefault="00E558BB" w:rsidP="001560C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1D71E8" w:rsidRPr="001A430E" w:rsidRDefault="00E558BB" w:rsidP="004D73E9">
            <w:pPr>
              <w:spacing w:before="0"/>
            </w:pPr>
            <w:r>
              <w:t>Efforts</w:t>
            </w:r>
          </w:p>
        </w:tc>
      </w:tr>
      <w:tr w:rsidR="001D71E8" w:rsidRPr="001A430E" w:rsidTr="00DA3786">
        <w:tc>
          <w:tcPr>
            <w:tcW w:w="1600" w:type="dxa"/>
          </w:tcPr>
          <w:p w:rsidR="001D71E8" w:rsidRPr="001A430E" w:rsidRDefault="001D71E8" w:rsidP="004B7E68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1D71E8" w:rsidRPr="001A430E" w:rsidRDefault="00E558BB" w:rsidP="007B496E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BC7924" w:rsidRDefault="00E558BB" w:rsidP="00A311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="00966E0F" w:rsidRPr="00966E0F">
        <w:t xml:space="preserve"> </w:t>
      </w:r>
    </w:p>
    <w:p w:rsidR="001D71E8" w:rsidRPr="005256D3" w:rsidRDefault="001D71E8" w:rsidP="00A311AD">
      <w:pPr>
        <w:spacing w:after="60"/>
        <w:rPr>
          <w:lang w:eastAsia="fr-CA"/>
        </w:rPr>
      </w:pPr>
      <w:r>
        <w:rPr>
          <w:lang w:eastAsia="fr-CA"/>
        </w:rPr>
        <w:t xml:space="preserve">M. </w:t>
      </w:r>
      <w:r w:rsidR="00E558BB">
        <w:rPr>
          <w:lang w:eastAsia="fr-CA"/>
        </w:rPr>
        <w:t>Employé</w:t>
      </w:r>
      <w:r w:rsidR="00B96ECF">
        <w:rPr>
          <w:lang w:eastAsia="fr-CA"/>
        </w:rPr>
        <w:t xml:space="preserve"> </w:t>
      </w:r>
      <w:r w:rsidR="006B42C1">
        <w:rPr>
          <w:lang w:eastAsia="fr-CA"/>
        </w:rPr>
        <w:t xml:space="preserve">a </w:t>
      </w:r>
      <w:r w:rsidR="00B96ECF">
        <w:rPr>
          <w:lang w:eastAsia="fr-CA"/>
        </w:rPr>
        <w:t>effectué</w:t>
      </w:r>
      <w:r w:rsidR="00966E0F">
        <w:rPr>
          <w:lang w:eastAsia="fr-CA"/>
        </w:rPr>
        <w:t xml:space="preserve"> les tâches suivantes</w:t>
      </w:r>
      <w:r w:rsidR="00BC7924">
        <w:rPr>
          <w:lang w:eastAsia="fr-CA"/>
        </w:rPr>
        <w:t> :</w:t>
      </w:r>
    </w:p>
    <w:p w:rsidR="004E56B9" w:rsidRPr="00E558BB" w:rsidRDefault="00E558BB" w:rsidP="001A430E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="004E56B9" w:rsidRPr="00E558BB">
        <w:rPr>
          <w:lang w:val="en-CA"/>
        </w:rPr>
        <w:t>.</w:t>
      </w:r>
    </w:p>
    <w:p w:rsidR="004E56B9" w:rsidRPr="00E558BB" w:rsidRDefault="00E558BB" w:rsidP="00A80B55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="004E56B9" w:rsidRPr="00E558BB">
        <w:rPr>
          <w:lang w:val="en-CA"/>
        </w:rPr>
        <w:t>.</w:t>
      </w:r>
    </w:p>
    <w:p w:rsidR="007310F6" w:rsidRPr="00E558BB" w:rsidRDefault="00E558BB" w:rsidP="007310F6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4E56B9" w:rsidRPr="00E558BB" w:rsidRDefault="00E558BB" w:rsidP="00A00635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="004E56B9" w:rsidRPr="00E558BB">
        <w:rPr>
          <w:lang w:val="en-CA"/>
        </w:rPr>
        <w:t>.</w:t>
      </w:r>
    </w:p>
    <w:p w:rsidR="004E56B9" w:rsidRPr="00E558BB" w:rsidRDefault="00E558BB" w:rsidP="00A00635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="002F5784" w:rsidRPr="00E558BB">
        <w:rPr>
          <w:lang w:val="en-CA"/>
        </w:rPr>
        <w:t>.</w:t>
      </w:r>
    </w:p>
    <w:p w:rsidR="001D71E8" w:rsidRPr="00E558BB" w:rsidRDefault="001542CB" w:rsidP="00202896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="001D71E8"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="001D71E8" w:rsidRPr="00E558BB">
        <w:rPr>
          <w:color w:val="000000"/>
          <w:szCs w:val="18"/>
          <w:lang w:val="en-CA"/>
        </w:rPr>
        <w:t>technologique</w:t>
      </w:r>
      <w:proofErr w:type="spellEnd"/>
      <w:r w:rsidR="001D71E8" w:rsidRPr="00E558BB">
        <w:rPr>
          <w:color w:val="000000"/>
          <w:szCs w:val="18"/>
          <w:lang w:val="en-CA"/>
        </w:rPr>
        <w:t> :</w:t>
      </w:r>
      <w:proofErr w:type="gramEnd"/>
      <w:r w:rsidR="001D71E8" w:rsidRPr="00E558BB">
        <w:rPr>
          <w:color w:val="000000"/>
          <w:szCs w:val="18"/>
          <w:lang w:val="en-CA"/>
        </w:rPr>
        <w:t xml:space="preserve"> </w:t>
      </w:r>
      <w:r w:rsidR="00E558BB" w:rsidRPr="00E558BB">
        <w:rPr>
          <w:color w:val="000000"/>
          <w:szCs w:val="18"/>
          <w:lang w:val="en-CA"/>
        </w:rPr>
        <w:t>TECH, TECH, TECH, TECH, TECH, TECH¸ TECH</w:t>
      </w:r>
      <w:r w:rsidR="007F4EF6" w:rsidRPr="00E558BB">
        <w:rPr>
          <w:caps/>
          <w:sz w:val="18"/>
          <w:szCs w:val="18"/>
          <w:lang w:val="en-CA"/>
        </w:rPr>
        <w:t>.</w:t>
      </w:r>
    </w:p>
    <w:p w:rsidR="00F130AD" w:rsidRPr="00215947" w:rsidRDefault="00F130AD" w:rsidP="00F130AD">
      <w:pPr>
        <w:pStyle w:val="Titre2"/>
      </w:pPr>
      <w:r>
        <w:t>Client</w:t>
      </w:r>
      <w:r>
        <w:t>2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Pr="00215947" w:rsidRDefault="00F130AD" w:rsidP="00F130AD">
      <w:pPr>
        <w:pStyle w:val="Titre2"/>
      </w:pPr>
      <w:r>
        <w:t>Client</w:t>
      </w:r>
      <w:r>
        <w:t>3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lastRenderedPageBreak/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174EF0" w:rsidRPr="00903943" w:rsidRDefault="00174EF0" w:rsidP="00174EF0">
      <w:pPr>
        <w:rPr>
          <w:caps/>
          <w:sz w:val="18"/>
          <w:szCs w:val="18"/>
          <w:lang w:val="fr-FR"/>
        </w:rPr>
      </w:pPr>
    </w:p>
    <w:p w:rsidR="00F130AD" w:rsidRPr="00215947" w:rsidRDefault="00F130AD" w:rsidP="00142A59">
      <w:pPr>
        <w:pStyle w:val="Titre2"/>
      </w:pPr>
      <w:r>
        <w:t>Client</w:t>
      </w:r>
      <w:r>
        <w:t>4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F130AD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F130AD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142A59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142A59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142A59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142A59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142A59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142A59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142A59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Default="00F130AD" w:rsidP="00F130AD">
      <w:pPr>
        <w:rPr>
          <w:caps/>
          <w:sz w:val="18"/>
          <w:szCs w:val="18"/>
          <w:lang w:val="en-CA"/>
        </w:rPr>
      </w:pPr>
    </w:p>
    <w:p w:rsidR="00F130AD" w:rsidRPr="001A430E" w:rsidRDefault="00F130AD" w:rsidP="00F130AD">
      <w:pPr>
        <w:pStyle w:val="Titre1"/>
        <w:spacing w:before="0"/>
      </w:pPr>
      <w:r>
        <w:t>Periode</w:t>
      </w:r>
      <w:r>
        <w:tab/>
        <w:t>employeur</w:t>
      </w:r>
      <w:r>
        <w:t>2</w:t>
      </w:r>
    </w:p>
    <w:p w:rsidR="00F130AD" w:rsidRPr="00215947" w:rsidRDefault="00F130AD" w:rsidP="00F130AD">
      <w:pPr>
        <w:pStyle w:val="Titre2"/>
      </w:pPr>
      <w:r>
        <w:t>Client1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lastRenderedPageBreak/>
        <w:t xml:space="preserve">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Pr="00215947" w:rsidRDefault="00F130AD" w:rsidP="00F130AD">
      <w:pPr>
        <w:pStyle w:val="Titre2"/>
      </w:pPr>
      <w:r>
        <w:t>Client2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Pr="00215947" w:rsidRDefault="00F130AD" w:rsidP="00F130AD">
      <w:pPr>
        <w:pStyle w:val="Titre2"/>
      </w:pPr>
      <w:r>
        <w:t>Client3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Pr="00903943" w:rsidRDefault="00F130AD" w:rsidP="00F130AD">
      <w:pPr>
        <w:rPr>
          <w:caps/>
          <w:sz w:val="18"/>
          <w:szCs w:val="18"/>
          <w:lang w:val="fr-FR"/>
        </w:rPr>
      </w:pPr>
    </w:p>
    <w:p w:rsidR="00F130AD" w:rsidRPr="00215947" w:rsidRDefault="00F130AD" w:rsidP="00F130AD">
      <w:pPr>
        <w:pStyle w:val="Titre2"/>
      </w:pPr>
      <w:r>
        <w:t>Client4</w:t>
      </w:r>
    </w:p>
    <w:tbl>
      <w:tblPr>
        <w:tblW w:w="104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8818"/>
      </w:tblGrid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proofErr w:type="spellStart"/>
            <w:r w:rsidRPr="001A430E">
              <w:rPr>
                <w:lang w:val="en-CA"/>
              </w:rPr>
              <w:t>Mandat</w:t>
            </w:r>
            <w:proofErr w:type="spellEnd"/>
            <w:r w:rsidRPr="001A430E">
              <w:rPr>
                <w:lang w:val="en-CA"/>
              </w:rPr>
              <w:t xml:space="preserve"> n</w:t>
            </w:r>
            <w:r w:rsidRPr="004C1821">
              <w:t>o</w:t>
            </w:r>
            <w:r w:rsidRPr="001A430E">
              <w:rPr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en-CA"/>
              </w:rPr>
            </w:pPr>
            <w:r>
              <w:rPr>
                <w:lang w:val="en-CA"/>
              </w:rPr>
              <w:t>999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  <w:lang w:val="en-CA"/>
              </w:rPr>
            </w:pPr>
            <w:proofErr w:type="spellStart"/>
            <w:r w:rsidRPr="001A430E">
              <w:rPr>
                <w:rFonts w:cs="Arial"/>
                <w:b/>
                <w:szCs w:val="18"/>
                <w:lang w:val="en-CA"/>
              </w:rPr>
              <w:t>Projet</w:t>
            </w:r>
            <w:proofErr w:type="spellEnd"/>
            <w:r w:rsidRPr="001A430E">
              <w:rPr>
                <w:rFonts w:cs="Arial"/>
                <w:b/>
                <w:szCs w:val="18"/>
                <w:lang w:val="en-CA"/>
              </w:rPr>
              <w:t>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tabs>
                <w:tab w:val="left" w:pos="1276"/>
              </w:tabs>
              <w:spacing w:before="0" w:line="233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Projet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Envergure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9999</w:t>
            </w:r>
            <w:r w:rsidRPr="001A430E">
              <w:t xml:space="preserve"> jours-personnes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Fonction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Fonction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Période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proofErr w:type="spellStart"/>
            <w:r>
              <w:t>Periode</w:t>
            </w:r>
            <w:proofErr w:type="spellEnd"/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Efforts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</w:pPr>
            <w:r>
              <w:t>Efforts</w:t>
            </w:r>
          </w:p>
        </w:tc>
      </w:tr>
      <w:tr w:rsidR="00F130AD" w:rsidRPr="001A430E" w:rsidTr="00142A59">
        <w:tc>
          <w:tcPr>
            <w:tcW w:w="1600" w:type="dxa"/>
          </w:tcPr>
          <w:p w:rsidR="00F130AD" w:rsidRPr="001A430E" w:rsidRDefault="00F130AD" w:rsidP="00142A59">
            <w:pPr>
              <w:spacing w:before="0"/>
            </w:pPr>
            <w:r w:rsidRPr="001A430E">
              <w:t>Référence :</w:t>
            </w:r>
          </w:p>
        </w:tc>
        <w:tc>
          <w:tcPr>
            <w:tcW w:w="8818" w:type="dxa"/>
          </w:tcPr>
          <w:p w:rsidR="00F130AD" w:rsidRPr="001A430E" w:rsidRDefault="00F130AD" w:rsidP="00142A59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>Reference</w:t>
            </w:r>
          </w:p>
        </w:tc>
      </w:tr>
    </w:tbl>
    <w:p w:rsidR="00F130AD" w:rsidRDefault="00F130AD" w:rsidP="00F130AD">
      <w:pPr>
        <w:spacing w:after="60"/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. 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Sed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porta id </w:t>
      </w:r>
      <w:proofErr w:type="gramStart"/>
      <w:r>
        <w:rPr>
          <w:rFonts w:cs="Arial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Sed ex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in,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magna mi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nec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>.</w:t>
      </w:r>
      <w:r w:rsidRPr="00966E0F">
        <w:t xml:space="preserve"> </w:t>
      </w:r>
    </w:p>
    <w:p w:rsidR="00F130AD" w:rsidRPr="005256D3" w:rsidRDefault="00F130AD" w:rsidP="00F130AD">
      <w:pPr>
        <w:spacing w:after="60"/>
        <w:rPr>
          <w:lang w:eastAsia="fr-CA"/>
        </w:rPr>
      </w:pPr>
      <w:r>
        <w:rPr>
          <w:lang w:eastAsia="fr-CA"/>
        </w:rPr>
        <w:t>M. Employé a effectué les tâches suivantes :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Pr="00E558BB" w:rsidRDefault="00F130AD" w:rsidP="00F130AD">
      <w:pPr>
        <w:pStyle w:val="Puce1"/>
        <w:rPr>
          <w:lang w:val="en-CA"/>
        </w:rPr>
      </w:pPr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</w:t>
      </w:r>
      <w:proofErr w:type="gram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dolor sit</w:t>
      </w:r>
      <w:proofErr w:type="gram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E558BB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  <w:r w:rsidRPr="00E558BB">
        <w:rPr>
          <w:lang w:val="en-CA"/>
        </w:rPr>
        <w:t>.</w:t>
      </w:r>
    </w:p>
    <w:p w:rsidR="00F130AD" w:rsidRDefault="00F130AD" w:rsidP="00F130AD">
      <w:pPr>
        <w:rPr>
          <w:caps/>
          <w:sz w:val="18"/>
          <w:szCs w:val="18"/>
          <w:lang w:val="en-CA"/>
        </w:rPr>
      </w:pPr>
      <w:proofErr w:type="spellStart"/>
      <w:r w:rsidRPr="00E558BB">
        <w:rPr>
          <w:rFonts w:cs="Arial"/>
          <w:color w:val="000000"/>
          <w:szCs w:val="18"/>
          <w:lang w:val="en-CA"/>
        </w:rPr>
        <w:t>Environnement</w:t>
      </w:r>
      <w:proofErr w:type="spellEnd"/>
      <w:r w:rsidRPr="00E558BB">
        <w:rPr>
          <w:color w:val="000000"/>
          <w:szCs w:val="18"/>
          <w:lang w:val="en-CA"/>
        </w:rPr>
        <w:t xml:space="preserve"> </w:t>
      </w:r>
      <w:proofErr w:type="spellStart"/>
      <w:proofErr w:type="gramStart"/>
      <w:r w:rsidRPr="00E558BB">
        <w:rPr>
          <w:color w:val="000000"/>
          <w:szCs w:val="18"/>
          <w:lang w:val="en-CA"/>
        </w:rPr>
        <w:t>technologique</w:t>
      </w:r>
      <w:proofErr w:type="spellEnd"/>
      <w:r w:rsidRPr="00E558BB">
        <w:rPr>
          <w:color w:val="000000"/>
          <w:szCs w:val="18"/>
          <w:lang w:val="en-CA"/>
        </w:rPr>
        <w:t> :</w:t>
      </w:r>
      <w:proofErr w:type="gramEnd"/>
      <w:r w:rsidRPr="00E558BB">
        <w:rPr>
          <w:color w:val="000000"/>
          <w:szCs w:val="18"/>
          <w:lang w:val="en-CA"/>
        </w:rPr>
        <w:t xml:space="preserve"> TECH, TECH, TECH, TECH, TECH, TECH¸ TECH</w:t>
      </w:r>
      <w:r w:rsidRPr="00E558BB">
        <w:rPr>
          <w:caps/>
          <w:sz w:val="18"/>
          <w:szCs w:val="18"/>
          <w:lang w:val="en-CA"/>
        </w:rPr>
        <w:t>.</w:t>
      </w:r>
    </w:p>
    <w:p w:rsidR="00F130AD" w:rsidRDefault="00F130AD" w:rsidP="00F130AD">
      <w:pPr>
        <w:rPr>
          <w:caps/>
          <w:sz w:val="18"/>
          <w:szCs w:val="18"/>
          <w:lang w:val="en-CA"/>
        </w:rPr>
      </w:pPr>
    </w:p>
    <w:p w:rsidR="00F130AD" w:rsidRDefault="00F130AD">
      <w:pPr>
        <w:spacing w:before="0"/>
        <w:jc w:val="left"/>
        <w:rPr>
          <w:caps/>
          <w:sz w:val="18"/>
          <w:szCs w:val="18"/>
          <w:lang w:val="en-CA"/>
        </w:rPr>
      </w:pPr>
      <w:r>
        <w:rPr>
          <w:caps/>
          <w:sz w:val="18"/>
          <w:szCs w:val="18"/>
          <w:lang w:val="en-CA"/>
        </w:rPr>
        <w:br w:type="page"/>
      </w:r>
    </w:p>
    <w:p w:rsidR="00F130AD" w:rsidRPr="00E558BB" w:rsidRDefault="00F130AD" w:rsidP="00F130AD">
      <w:pPr>
        <w:rPr>
          <w:caps/>
          <w:sz w:val="18"/>
          <w:szCs w:val="18"/>
          <w:lang w:val="en-CA"/>
        </w:rPr>
      </w:pPr>
    </w:p>
    <w:tbl>
      <w:tblPr>
        <w:tblW w:w="106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058"/>
        <w:gridCol w:w="579"/>
        <w:gridCol w:w="3969"/>
        <w:gridCol w:w="1057"/>
      </w:tblGrid>
      <w:tr w:rsidR="004E5A12" w:rsidRPr="009B7BED" w:rsidTr="00462745">
        <w:trPr>
          <w:tblHeader/>
        </w:trPr>
        <w:tc>
          <w:tcPr>
            <w:tcW w:w="3962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  <w:vAlign w:val="center"/>
          </w:tcPr>
          <w:p w:rsidR="004E5A12" w:rsidRPr="009B7BED" w:rsidRDefault="004E5A12" w:rsidP="009B7BED">
            <w:pPr>
              <w:pStyle w:val="Titre4"/>
              <w:spacing w:after="120" w:line="276" w:lineRule="auto"/>
              <w:jc w:val="left"/>
              <w:rPr>
                <w:rFonts w:cs="Arial"/>
                <w:smallCaps/>
                <w:color w:val="7030A0"/>
                <w:sz w:val="18"/>
                <w:szCs w:val="18"/>
              </w:rPr>
            </w:pPr>
            <w:r w:rsidRPr="009B7BED">
              <w:rPr>
                <w:rFonts w:cs="Arial"/>
                <w:smallCaps/>
                <w:color w:val="7030A0"/>
                <w:sz w:val="18"/>
                <w:szCs w:val="18"/>
              </w:rPr>
              <w:t>TECHNOLOGIES</w:t>
            </w:r>
          </w:p>
        </w:tc>
        <w:tc>
          <w:tcPr>
            <w:tcW w:w="1058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  <w:vAlign w:val="center"/>
          </w:tcPr>
          <w:p w:rsidR="004E5A12" w:rsidRPr="009B7BED" w:rsidRDefault="004E5A12" w:rsidP="009B7BED">
            <w:pPr>
              <w:pStyle w:val="Titre4"/>
              <w:spacing w:after="120" w:line="276" w:lineRule="auto"/>
              <w:rPr>
                <w:rFonts w:cs="Arial"/>
                <w:smallCaps/>
                <w:color w:val="7030A0"/>
                <w:sz w:val="18"/>
                <w:szCs w:val="18"/>
              </w:rPr>
            </w:pPr>
            <w:r w:rsidRPr="009B7BED">
              <w:rPr>
                <w:rFonts w:cs="Arial"/>
                <w:smallCaps/>
                <w:color w:val="7030A0"/>
                <w:sz w:val="18"/>
                <w:szCs w:val="18"/>
              </w:rPr>
              <w:t>MOIS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4E5A12" w:rsidRPr="009B7BED" w:rsidRDefault="004E5A12" w:rsidP="009B7BED">
            <w:pPr>
              <w:spacing w:after="120" w:line="276" w:lineRule="auto"/>
              <w:jc w:val="left"/>
              <w:rPr>
                <w:rFonts w:cs="Arial"/>
                <w:b/>
                <w:smallCaps/>
                <w:color w:val="7030A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  <w:vAlign w:val="center"/>
          </w:tcPr>
          <w:p w:rsidR="004E5A12" w:rsidRPr="009B7BED" w:rsidRDefault="004E5A12" w:rsidP="009B7BED">
            <w:pPr>
              <w:pStyle w:val="Titre4"/>
              <w:spacing w:after="120" w:line="276" w:lineRule="auto"/>
              <w:jc w:val="left"/>
              <w:rPr>
                <w:rFonts w:cs="Arial"/>
                <w:smallCaps/>
                <w:color w:val="7030A0"/>
                <w:sz w:val="18"/>
                <w:szCs w:val="18"/>
              </w:rPr>
            </w:pPr>
            <w:r w:rsidRPr="009B7BED">
              <w:rPr>
                <w:rFonts w:cs="Arial"/>
                <w:smallCaps/>
                <w:color w:val="7030A0"/>
                <w:sz w:val="18"/>
                <w:szCs w:val="18"/>
              </w:rPr>
              <w:t>TECHNOLOGIES</w:t>
            </w:r>
          </w:p>
        </w:tc>
        <w:tc>
          <w:tcPr>
            <w:tcW w:w="1057" w:type="dxa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  <w:vAlign w:val="center"/>
          </w:tcPr>
          <w:p w:rsidR="004E5A12" w:rsidRPr="009B7BED" w:rsidRDefault="004E5A12" w:rsidP="009B7BED">
            <w:pPr>
              <w:pStyle w:val="Titre4"/>
              <w:spacing w:after="120" w:line="276" w:lineRule="auto"/>
              <w:rPr>
                <w:rFonts w:cs="Arial"/>
                <w:smallCaps/>
                <w:color w:val="7030A0"/>
                <w:sz w:val="18"/>
                <w:szCs w:val="18"/>
              </w:rPr>
            </w:pPr>
            <w:r w:rsidRPr="009B7BED">
              <w:rPr>
                <w:rFonts w:cs="Arial"/>
                <w:smallCaps/>
                <w:color w:val="7030A0"/>
                <w:sz w:val="18"/>
                <w:szCs w:val="18"/>
              </w:rPr>
              <w:t>MOIS</w:t>
            </w:r>
          </w:p>
        </w:tc>
      </w:tr>
      <w:tr w:rsidR="00057A4F" w:rsidRPr="009B7BED" w:rsidTr="00462745">
        <w:tc>
          <w:tcPr>
            <w:tcW w:w="3962" w:type="dxa"/>
            <w:tcBorders>
              <w:top w:val="single" w:sz="4" w:space="0" w:color="7030A0"/>
            </w:tcBorders>
          </w:tcPr>
          <w:p w:rsidR="00057A4F" w:rsidRPr="009B7BED" w:rsidRDefault="00C144C1" w:rsidP="009B7BED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 w:rsidRPr="009B7BED">
              <w:rPr>
                <w:b/>
                <w:i/>
                <w:sz w:val="18"/>
                <w:szCs w:val="18"/>
              </w:rPr>
              <w:t>Bases de données</w:t>
            </w:r>
            <w:r w:rsidR="00237C93"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8" w:type="dxa"/>
            <w:tcBorders>
              <w:top w:val="single" w:sz="4" w:space="0" w:color="7030A0"/>
            </w:tcBorders>
          </w:tcPr>
          <w:p w:rsidR="00057A4F" w:rsidRPr="009B7BED" w:rsidRDefault="00057A4F" w:rsidP="009B7BED">
            <w:pPr>
              <w:tabs>
                <w:tab w:val="left" w:pos="6840"/>
              </w:tabs>
              <w:spacing w:line="276" w:lineRule="auto"/>
              <w:ind w:right="110"/>
              <w:jc w:val="center"/>
              <w:rPr>
                <w:rFonts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057A4F" w:rsidRPr="009B7BED" w:rsidRDefault="00057A4F" w:rsidP="009B7BED">
            <w:pPr>
              <w:tabs>
                <w:tab w:val="left" w:pos="6840"/>
              </w:tabs>
              <w:spacing w:line="276" w:lineRule="auto"/>
              <w:rPr>
                <w:rFonts w:cs="Arial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030A0"/>
            </w:tcBorders>
          </w:tcPr>
          <w:p w:rsidR="00057A4F" w:rsidRPr="009B7BED" w:rsidRDefault="007D1750" w:rsidP="009B7BED">
            <w:pPr>
              <w:spacing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IDE</w:t>
            </w:r>
            <w:r w:rsidR="00237C93"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7" w:type="dxa"/>
            <w:tcBorders>
              <w:top w:val="single" w:sz="4" w:space="0" w:color="7030A0"/>
            </w:tcBorders>
          </w:tcPr>
          <w:p w:rsidR="00057A4F" w:rsidRPr="009B7BED" w:rsidRDefault="00057A4F" w:rsidP="009B7BED">
            <w:pPr>
              <w:spacing w:line="276" w:lineRule="auto"/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F130AD" w:rsidRPr="009B7BED" w:rsidTr="003C1F55">
        <w:tc>
          <w:tcPr>
            <w:tcW w:w="3962" w:type="dxa"/>
            <w:vAlign w:val="center"/>
          </w:tcPr>
          <w:p w:rsidR="00F130AD" w:rsidRPr="009B7BE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  <w:r w:rsidRPr="009B7BE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C144C1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F053A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F130AD" w:rsidRPr="009B7BED" w:rsidTr="003C1F55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F053A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F130AD" w:rsidRPr="009B7BED" w:rsidTr="003C1F55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F053A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F130AD" w:rsidRPr="009B7BED" w:rsidTr="003C1F55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F053A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F130AD" w:rsidRPr="009B7BED" w:rsidTr="0095382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dotted" w:sz="8" w:space="0" w:color="7030A0"/>
            </w:tcBorders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tcBorders>
              <w:bottom w:val="dotted" w:sz="8" w:space="0" w:color="7030A0"/>
            </w:tcBorders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95382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dotted" w:sz="8" w:space="0" w:color="7030A0"/>
            </w:tcBorders>
          </w:tcPr>
          <w:p w:rsidR="00F130AD" w:rsidRPr="009B7BED" w:rsidRDefault="00F130AD" w:rsidP="009B7BED">
            <w:pPr>
              <w:spacing w:before="0" w:line="276" w:lineRule="auto"/>
              <w:rPr>
                <w:b/>
                <w:i/>
                <w:sz w:val="18"/>
                <w:szCs w:val="18"/>
              </w:rPr>
            </w:pPr>
            <w:r w:rsidRPr="00CF622D">
              <w:rPr>
                <w:b/>
                <w:i/>
                <w:sz w:val="18"/>
                <w:szCs w:val="18"/>
              </w:rPr>
              <w:t>Logiciel d'intégration continue</w:t>
            </w:r>
            <w:r w:rsidRPr="009B7BED">
              <w:rPr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1057" w:type="dxa"/>
            <w:tcBorders>
              <w:top w:val="dotted" w:sz="8" w:space="0" w:color="7030A0"/>
            </w:tcBorders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F130AD" w:rsidRPr="009B7BED" w:rsidTr="0095382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  <w:r w:rsidRPr="00F130AD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B587B" w:rsidRPr="009B7BED" w:rsidTr="00135AC7">
        <w:tc>
          <w:tcPr>
            <w:tcW w:w="3962" w:type="dxa"/>
            <w:tcBorders>
              <w:bottom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CB587B" w:rsidRPr="009B7BED" w:rsidRDefault="00CB587B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tcBorders>
              <w:bottom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B587B" w:rsidRPr="009B7BED" w:rsidTr="00135AC7">
        <w:tc>
          <w:tcPr>
            <w:tcW w:w="3962" w:type="dxa"/>
            <w:tcBorders>
              <w:top w:val="dotted" w:sz="8" w:space="0" w:color="7030A0"/>
            </w:tcBorders>
          </w:tcPr>
          <w:p w:rsidR="00CB587B" w:rsidRPr="009B7BED" w:rsidRDefault="00CB587B" w:rsidP="009B7BED">
            <w:pPr>
              <w:spacing w:before="0" w:line="276" w:lineRule="auto"/>
              <w:rPr>
                <w:b/>
                <w:i/>
                <w:sz w:val="18"/>
                <w:szCs w:val="18"/>
              </w:rPr>
            </w:pPr>
            <w:r w:rsidRPr="009B7BED">
              <w:rPr>
                <w:b/>
                <w:i/>
                <w:sz w:val="18"/>
                <w:szCs w:val="18"/>
              </w:rPr>
              <w:t>Logiciels d’exploitation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CB587B" w:rsidRPr="009B7BED" w:rsidRDefault="00CB587B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dotted" w:sz="8" w:space="0" w:color="7030A0"/>
            </w:tcBorders>
          </w:tcPr>
          <w:p w:rsidR="00CB587B" w:rsidRPr="009B7BED" w:rsidRDefault="00CB587B" w:rsidP="009B7BED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C</w:t>
            </w:r>
            <w:r w:rsidRPr="0034319A">
              <w:rPr>
                <w:b/>
                <w:i/>
                <w:sz w:val="18"/>
                <w:szCs w:val="18"/>
              </w:rPr>
              <w:t>ontainerization</w:t>
            </w:r>
            <w:proofErr w:type="spellEnd"/>
            <w:r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7" w:type="dxa"/>
            <w:tcBorders>
              <w:top w:val="dotted" w:sz="8" w:space="0" w:color="7030A0"/>
            </w:tcBorders>
            <w:vAlign w:val="center"/>
          </w:tcPr>
          <w:p w:rsidR="00CB587B" w:rsidRPr="009B7BED" w:rsidRDefault="00CB587B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A40D6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C85E2C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spacing w:befor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572475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F130AD" w:rsidRPr="009B7BED" w:rsidTr="00A40D6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C85E2C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572475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80BD2" w:rsidRPr="009B7BED" w:rsidTr="00F80BD2">
        <w:tc>
          <w:tcPr>
            <w:tcW w:w="3962" w:type="dxa"/>
            <w:tcBorders>
              <w:bottom w:val="dotted" w:sz="8" w:space="0" w:color="7030A0"/>
            </w:tcBorders>
          </w:tcPr>
          <w:p w:rsidR="00F80BD2" w:rsidRPr="009B7BED" w:rsidRDefault="00F80BD2" w:rsidP="009B7BED">
            <w:pPr>
              <w:spacing w:before="0"/>
              <w:rPr>
                <w:rFonts w:cs="Arial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8A10F3">
            <w:pPr>
              <w:tabs>
                <w:tab w:val="left" w:pos="6840"/>
              </w:tabs>
              <w:spacing w:before="0"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dotted" w:sz="4" w:space="0" w:color="auto"/>
            </w:tcBorders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tcBorders>
              <w:bottom w:val="dotted" w:sz="4" w:space="0" w:color="auto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F80BD2">
        <w:tc>
          <w:tcPr>
            <w:tcW w:w="3962" w:type="dxa"/>
            <w:tcBorders>
              <w:top w:val="dotted" w:sz="8" w:space="0" w:color="7030A0"/>
            </w:tcBorders>
          </w:tcPr>
          <w:p w:rsidR="00F80BD2" w:rsidRPr="009B7BED" w:rsidRDefault="00F80BD2" w:rsidP="009B7BED">
            <w:pPr>
              <w:spacing w:before="0"/>
              <w:rPr>
                <w:rFonts w:cs="Arial"/>
                <w:bCs/>
                <w:iCs/>
                <w:color w:val="000000"/>
                <w:sz w:val="18"/>
                <w:szCs w:val="18"/>
              </w:rPr>
            </w:pPr>
            <w:r w:rsidRPr="009B7BED">
              <w:rPr>
                <w:b/>
                <w:i/>
                <w:sz w:val="18"/>
                <w:szCs w:val="18"/>
              </w:rPr>
              <w:t>Langages de programmation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F80BD2" w:rsidRPr="009B7BED" w:rsidRDefault="00F80BD2" w:rsidP="008A10F3">
            <w:pPr>
              <w:tabs>
                <w:tab w:val="left" w:pos="6840"/>
              </w:tabs>
              <w:spacing w:before="0" w:line="276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dotted" w:sz="4" w:space="0" w:color="auto"/>
            </w:tcBorders>
            <w:vAlign w:val="center"/>
          </w:tcPr>
          <w:p w:rsidR="00F80BD2" w:rsidRPr="00F80BD2" w:rsidRDefault="00F80BD2" w:rsidP="009B7BED">
            <w:pPr>
              <w:spacing w:before="0"/>
              <w:rPr>
                <w:b/>
                <w:i/>
                <w:sz w:val="18"/>
                <w:szCs w:val="18"/>
              </w:rPr>
            </w:pPr>
            <w:r w:rsidRPr="00F80BD2">
              <w:rPr>
                <w:b/>
                <w:i/>
                <w:sz w:val="18"/>
                <w:szCs w:val="18"/>
              </w:rPr>
              <w:t>Méthode Agile :</w:t>
            </w:r>
          </w:p>
        </w:tc>
        <w:tc>
          <w:tcPr>
            <w:tcW w:w="1057" w:type="dxa"/>
            <w:tcBorders>
              <w:top w:val="dotted" w:sz="4" w:space="0" w:color="auto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69000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85765B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6937F9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F130AD" w:rsidRPr="009B7BED" w:rsidTr="0069000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60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6937F9">
              <w:rPr>
                <w:sz w:val="18"/>
                <w:szCs w:val="18"/>
              </w:rPr>
              <w:t>TECH</w:t>
            </w: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F130AD" w:rsidRPr="009B7BED" w:rsidTr="00CC66E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120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CC66E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48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CC66E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CC66E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CC66EA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A354E2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295CCB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top w:val="dotted" w:sz="8" w:space="0" w:color="7030A0"/>
            </w:tcBorders>
          </w:tcPr>
          <w:p w:rsidR="00F80BD2" w:rsidRPr="009B7BED" w:rsidRDefault="00F80BD2" w:rsidP="006A173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O</w:t>
            </w:r>
            <w:r w:rsidRPr="00A8095A">
              <w:rPr>
                <w:b/>
                <w:i/>
                <w:sz w:val="18"/>
                <w:szCs w:val="18"/>
              </w:rPr>
              <w:t>bject-</w:t>
            </w:r>
            <w:proofErr w:type="spellStart"/>
            <w:r w:rsidRPr="00A8095A">
              <w:rPr>
                <w:b/>
                <w:i/>
                <w:sz w:val="18"/>
                <w:szCs w:val="18"/>
              </w:rPr>
              <w:t>relational</w:t>
            </w:r>
            <w:proofErr w:type="spellEnd"/>
            <w:r w:rsidRPr="00A8095A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8095A">
              <w:rPr>
                <w:b/>
                <w:i/>
                <w:sz w:val="18"/>
                <w:szCs w:val="18"/>
              </w:rPr>
              <w:t>mapping</w:t>
            </w:r>
            <w:proofErr w:type="spellEnd"/>
            <w:r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067EF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705901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067EF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705901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067EFD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705901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rPr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top w:val="dotted" w:sz="8" w:space="0" w:color="7030A0"/>
            </w:tcBorders>
          </w:tcPr>
          <w:p w:rsidR="00F80BD2" w:rsidRPr="009B7BED" w:rsidRDefault="00F80BD2" w:rsidP="009B7BED">
            <w:pPr>
              <w:spacing w:before="0" w:line="276" w:lineRule="auto"/>
              <w:rPr>
                <w:b/>
                <w:i/>
                <w:sz w:val="18"/>
                <w:szCs w:val="18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F</w:t>
            </w:r>
            <w:r w:rsidRPr="00102F76">
              <w:rPr>
                <w:b/>
                <w:i/>
                <w:sz w:val="18"/>
                <w:szCs w:val="18"/>
              </w:rPr>
              <w:t>rameworks</w:t>
            </w:r>
            <w:proofErr w:type="spellEnd"/>
            <w:r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102F76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18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ind w:right="11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F07928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82005E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top w:val="dotted" w:sz="8" w:space="0" w:color="7030A0"/>
            </w:tcBorders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  <w:r w:rsidRPr="00E07C2A">
              <w:rPr>
                <w:b/>
                <w:i/>
                <w:sz w:val="18"/>
                <w:szCs w:val="18"/>
              </w:rPr>
              <w:t>Logiciels de gestion de version</w:t>
            </w:r>
            <w:r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982547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A1150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982547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A1150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982547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FA1150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/>
              <w:rPr>
                <w:caps/>
                <w:sz w:val="18"/>
                <w:szCs w:val="18"/>
              </w:rPr>
            </w:pPr>
          </w:p>
        </w:tc>
        <w:tc>
          <w:tcPr>
            <w:tcW w:w="1058" w:type="dxa"/>
            <w:tcBorders>
              <w:bottom w:val="dotted" w:sz="8" w:space="0" w:color="7030A0"/>
            </w:tcBorders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135AC7">
        <w:tc>
          <w:tcPr>
            <w:tcW w:w="3962" w:type="dxa"/>
            <w:tcBorders>
              <w:top w:val="dotted" w:sz="8" w:space="0" w:color="7030A0"/>
            </w:tcBorders>
          </w:tcPr>
          <w:p w:rsidR="00F80BD2" w:rsidRPr="009B7BED" w:rsidRDefault="00F80BD2" w:rsidP="007D0E2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Serveur web</w:t>
            </w:r>
            <w:r w:rsidRPr="009B7BED">
              <w:rPr>
                <w:b/>
                <w:i/>
                <w:sz w:val="18"/>
                <w:szCs w:val="18"/>
              </w:rPr>
              <w:t> :</w:t>
            </w:r>
          </w:p>
        </w:tc>
        <w:tc>
          <w:tcPr>
            <w:tcW w:w="1058" w:type="dxa"/>
            <w:tcBorders>
              <w:top w:val="dotted" w:sz="8" w:space="0" w:color="7030A0"/>
            </w:tcBorders>
            <w:vAlign w:val="center"/>
          </w:tcPr>
          <w:p w:rsidR="00F80BD2" w:rsidRPr="009B7BED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BC6E4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D5212F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BC6E4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D5212F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BC6E4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D5212F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Pr="009B7BED" w:rsidRDefault="00F130AD" w:rsidP="007D0E2B">
            <w:pPr>
              <w:spacing w:before="0" w:line="276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130AD" w:rsidRPr="009B7BED" w:rsidTr="00BC6E4C">
        <w:tc>
          <w:tcPr>
            <w:tcW w:w="3962" w:type="dxa"/>
          </w:tcPr>
          <w:p w:rsidR="00F130AD" w:rsidRPr="00F130AD" w:rsidRDefault="00F130AD" w:rsidP="00F130AD">
            <w:pPr>
              <w:spacing w:before="0"/>
              <w:rPr>
                <w:sz w:val="18"/>
                <w:szCs w:val="18"/>
              </w:rPr>
            </w:pPr>
            <w:r w:rsidRPr="00D5212F">
              <w:rPr>
                <w:sz w:val="18"/>
                <w:szCs w:val="18"/>
              </w:rPr>
              <w:t>TECH</w:t>
            </w:r>
          </w:p>
        </w:tc>
        <w:tc>
          <w:tcPr>
            <w:tcW w:w="1058" w:type="dxa"/>
            <w:vAlign w:val="center"/>
          </w:tcPr>
          <w:p w:rsidR="00F130AD" w:rsidRDefault="00F130AD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79" w:type="dxa"/>
          </w:tcPr>
          <w:p w:rsidR="00F130AD" w:rsidRPr="009B7BED" w:rsidRDefault="00F130AD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130AD" w:rsidRPr="009B7BED" w:rsidRDefault="00F130AD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130AD" w:rsidRPr="009B7BED" w:rsidRDefault="00F130AD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Pr="009B7BED" w:rsidRDefault="00F80BD2" w:rsidP="007D0E2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Pr="009B7BED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Pr="009B7BED" w:rsidRDefault="00F80BD2" w:rsidP="007D0E2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Pr="009B7BED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Pr="009B7BED" w:rsidRDefault="00F80BD2" w:rsidP="007D0E2B">
            <w:pPr>
              <w:spacing w:before="0"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Pr="009B7BED" w:rsidRDefault="00F80BD2" w:rsidP="007D0E2B">
            <w:pPr>
              <w:spacing w:before="0" w:line="276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Default="00F80BD2" w:rsidP="007D0E2B">
            <w:pPr>
              <w:spacing w:before="0" w:line="276" w:lineRule="auto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Default="00F80BD2" w:rsidP="007D0E2B">
            <w:pPr>
              <w:spacing w:before="0" w:line="276" w:lineRule="auto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Default="00F80BD2" w:rsidP="007D0E2B">
            <w:pPr>
              <w:spacing w:before="0" w:line="276" w:lineRule="auto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0BD2" w:rsidRPr="009B7BED" w:rsidTr="006D757D">
        <w:tc>
          <w:tcPr>
            <w:tcW w:w="3962" w:type="dxa"/>
            <w:vAlign w:val="center"/>
          </w:tcPr>
          <w:p w:rsidR="00F80BD2" w:rsidRDefault="00F80BD2" w:rsidP="007D0E2B">
            <w:pPr>
              <w:spacing w:before="0" w:line="276" w:lineRule="auto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F80BD2" w:rsidRDefault="00F80BD2" w:rsidP="007D0E2B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F80BD2" w:rsidRPr="009B7BED" w:rsidRDefault="00F80BD2" w:rsidP="009B7BED">
            <w:pPr>
              <w:tabs>
                <w:tab w:val="left" w:pos="6840"/>
              </w:tabs>
              <w:spacing w:before="0" w:line="276" w:lineRule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F80BD2" w:rsidRPr="009B7BED" w:rsidRDefault="00F80BD2" w:rsidP="009B7BE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:rsidR="00F80BD2" w:rsidRPr="009B7BED" w:rsidRDefault="00F80BD2" w:rsidP="009B7BED">
            <w:pPr>
              <w:spacing w:before="0"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057A4F" w:rsidRPr="008174D5" w:rsidRDefault="00057A4F">
      <w:pPr>
        <w:tabs>
          <w:tab w:val="left" w:pos="1276"/>
        </w:tabs>
        <w:rPr>
          <w:rFonts w:cs="Arial"/>
        </w:rPr>
        <w:sectPr w:rsidR="00057A4F" w:rsidRPr="008174D5" w:rsidSect="00946F7C">
          <w:headerReference w:type="even" r:id="rId15"/>
          <w:headerReference w:type="default" r:id="rId16"/>
          <w:pgSz w:w="12242" w:h="15842" w:code="1"/>
          <w:pgMar w:top="1077" w:right="851" w:bottom="1077" w:left="1134" w:header="720" w:footer="454" w:gutter="0"/>
          <w:cols w:space="720"/>
        </w:sectPr>
      </w:pPr>
    </w:p>
    <w:p w:rsidR="00057A4F" w:rsidRPr="00AA50F2" w:rsidRDefault="00057A4F" w:rsidP="000A7EC1">
      <w:pPr>
        <w:pStyle w:val="Titre2"/>
        <w:spacing w:before="0" w:after="240"/>
      </w:pPr>
      <w:r w:rsidRPr="00AA50F2">
        <w:lastRenderedPageBreak/>
        <w:t>P</w:t>
      </w:r>
      <w:r w:rsidR="00AA50F2">
        <w:t>ERFECTIONNEMENT</w:t>
      </w:r>
    </w:p>
    <w:tbl>
      <w:tblPr>
        <w:tblW w:w="10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9855"/>
      </w:tblGrid>
      <w:tr w:rsidR="00C37C66" w:rsidRPr="00F130AD" w:rsidTr="008A10F3">
        <w:tc>
          <w:tcPr>
            <w:tcW w:w="784" w:type="dxa"/>
            <w:vAlign w:val="center"/>
          </w:tcPr>
          <w:p w:rsidR="00C37C66" w:rsidRPr="002C74CA" w:rsidRDefault="00C37C66" w:rsidP="00823596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</w:t>
            </w:r>
            <w:r w:rsidR="005308AD">
              <w:rPr>
                <w:rFonts w:cs="Arial"/>
                <w:szCs w:val="20"/>
              </w:rPr>
              <w:t>7</w:t>
            </w:r>
          </w:p>
        </w:tc>
        <w:tc>
          <w:tcPr>
            <w:tcW w:w="9855" w:type="dxa"/>
            <w:vAlign w:val="center"/>
          </w:tcPr>
          <w:p w:rsidR="00C37C66" w:rsidRPr="00F130AD" w:rsidRDefault="00F130AD" w:rsidP="005308AD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Lorem ipsum </w:t>
            </w:r>
            <w:proofErr w:type="gram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dolor sit</w:t>
            </w:r>
            <w:proofErr w:type="gram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amet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,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consectetur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adipiscing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elit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. 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Sed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convallis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iaculis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egestas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Duis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consectetur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fringilla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lobortis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porttitor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Cras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Maecenas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scelerisque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arcu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Integer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sollicitudin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metus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dictum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Praesent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lectus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vitae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neque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ullamcorper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 id </w:t>
            </w:r>
            <w:proofErr w:type="gram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E6CD0" w:rsidRPr="00F130AD" w:rsidTr="008A10F3">
        <w:tc>
          <w:tcPr>
            <w:tcW w:w="784" w:type="dxa"/>
            <w:vAlign w:val="center"/>
          </w:tcPr>
          <w:p w:rsidR="006E6CD0" w:rsidRPr="002C74CA" w:rsidRDefault="008A10F3" w:rsidP="00823596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  <w:r w:rsidR="005308AD">
              <w:rPr>
                <w:rFonts w:cs="Arial"/>
                <w:szCs w:val="20"/>
              </w:rPr>
              <w:t>16</w:t>
            </w:r>
          </w:p>
        </w:tc>
        <w:tc>
          <w:tcPr>
            <w:tcW w:w="9855" w:type="dxa"/>
            <w:vAlign w:val="center"/>
          </w:tcPr>
          <w:p w:rsidR="006E6CD0" w:rsidRPr="00F130AD" w:rsidRDefault="00F130AD" w:rsidP="005308AD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Lorem ipsum </w:t>
            </w:r>
            <w:proofErr w:type="gram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dolor sit</w:t>
            </w:r>
            <w:proofErr w:type="gram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amet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,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consectetur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adipiscing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elit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. 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Sed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convallis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iaculis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egestas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Duis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consectetur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fringilla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lobortis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porttitor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Cras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Maecenas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scelerisque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arcu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Integer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sollicitudin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metus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dictum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Praesent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lectus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vitae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neque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ullamcorper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 id </w:t>
            </w:r>
            <w:proofErr w:type="gram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308AD" w:rsidRPr="00F130AD" w:rsidTr="008A10F3">
        <w:tc>
          <w:tcPr>
            <w:tcW w:w="784" w:type="dxa"/>
            <w:vAlign w:val="center"/>
          </w:tcPr>
          <w:p w:rsidR="005308AD" w:rsidRDefault="005308AD" w:rsidP="00823596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2016</w:t>
            </w:r>
          </w:p>
        </w:tc>
        <w:tc>
          <w:tcPr>
            <w:tcW w:w="9855" w:type="dxa"/>
            <w:vAlign w:val="center"/>
          </w:tcPr>
          <w:p w:rsidR="005308AD" w:rsidRPr="00F130AD" w:rsidRDefault="00F130AD" w:rsidP="005308AD">
            <w:pPr>
              <w:tabs>
                <w:tab w:val="left" w:pos="1276"/>
              </w:tabs>
              <w:spacing w:before="40" w:after="40"/>
              <w:jc w:val="left"/>
              <w:rPr>
                <w:rFonts w:cs="Arial"/>
                <w:szCs w:val="20"/>
              </w:rPr>
            </w:pPr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Lorem ipsum </w:t>
            </w:r>
            <w:proofErr w:type="gram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dolor sit</w:t>
            </w:r>
            <w:proofErr w:type="gram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amet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,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consectetur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adipiscing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>elit</w:t>
            </w:r>
            <w:proofErr w:type="spellEnd"/>
            <w:r w:rsidRPr="00F130AD">
              <w:rPr>
                <w:rFonts w:cs="Arial"/>
                <w:color w:val="000000"/>
                <w:sz w:val="21"/>
                <w:szCs w:val="21"/>
                <w:shd w:val="clear" w:color="auto" w:fill="FFFFFF"/>
                <w:lang w:val="en-CA"/>
              </w:rPr>
              <w:t xml:space="preserve">. 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Sed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convallis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iaculis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egestas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Duis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consectetur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libero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fringilla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lobortis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porttitor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Cras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enim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at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interdum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Maecenas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scelerisque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eu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arcu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eget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Integer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sollicitudin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et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metus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dictum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Praesent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id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lectus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vitae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neque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ullamcorper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porta id </w:t>
            </w:r>
            <w:proofErr w:type="gram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nulla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0A7EC1" w:rsidRDefault="000A7EC1" w:rsidP="000A7EC1">
      <w:pPr>
        <w:pStyle w:val="Titre2"/>
        <w:spacing w:before="360" w:after="240"/>
      </w:pPr>
      <w:r>
        <w:t>ASSOCIATIONS</w:t>
      </w:r>
    </w:p>
    <w:p w:rsidR="000A7EC1" w:rsidRPr="00F130AD" w:rsidRDefault="00F130AD" w:rsidP="000A7EC1">
      <w:pPr>
        <w:pStyle w:val="Puce1"/>
        <w:rPr>
          <w:b/>
          <w:lang w:val="en-CA"/>
        </w:rPr>
      </w:pPr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dolor sit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</w:p>
    <w:p w:rsidR="000A7EC1" w:rsidRPr="00F130AD" w:rsidRDefault="000A7EC1" w:rsidP="001E4D7E">
      <w:pPr>
        <w:pStyle w:val="Puce1"/>
        <w:numPr>
          <w:ilvl w:val="0"/>
          <w:numId w:val="0"/>
        </w:numPr>
        <w:ind w:left="360"/>
        <w:rPr>
          <w:lang w:val="en-CA"/>
        </w:rPr>
      </w:pPr>
    </w:p>
    <w:p w:rsidR="000A7EC1" w:rsidRDefault="000A7EC1" w:rsidP="000A7EC1">
      <w:pPr>
        <w:pStyle w:val="Titre2"/>
        <w:spacing w:before="360" w:after="240"/>
      </w:pPr>
      <w:r>
        <w:t>PUBLICATIONS</w:t>
      </w:r>
    </w:p>
    <w:p w:rsidR="000A7EC1" w:rsidRPr="001E4D7E" w:rsidRDefault="00F130AD" w:rsidP="000A7EC1">
      <w:pPr>
        <w:pStyle w:val="Puce1"/>
        <w:rPr>
          <w:b/>
          <w:lang w:val="pt-BR"/>
        </w:rPr>
      </w:pPr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Lorem ipsum dolor sit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amet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,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consectetur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adipiscing</w:t>
      </w:r>
      <w:proofErr w:type="spellEnd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F130AD">
        <w:rPr>
          <w:rFonts w:cs="Arial"/>
          <w:color w:val="000000"/>
          <w:sz w:val="21"/>
          <w:szCs w:val="21"/>
          <w:shd w:val="clear" w:color="auto" w:fill="FFFFFF"/>
          <w:lang w:val="en-CA"/>
        </w:rPr>
        <w:t>elit</w:t>
      </w:r>
      <w:proofErr w:type="spellEnd"/>
    </w:p>
    <w:p w:rsidR="000A7EC1" w:rsidRDefault="000A7EC1" w:rsidP="000A7EC1">
      <w:pPr>
        <w:pStyle w:val="Titre2"/>
        <w:spacing w:before="360" w:after="240"/>
      </w:pPr>
      <w:r>
        <w:t>CONFÉRENCES</w:t>
      </w:r>
    </w:p>
    <w:p w:rsidR="000A7EC1" w:rsidRDefault="00F130AD" w:rsidP="000A7EC1">
      <w:pPr>
        <w:pStyle w:val="Puce1"/>
      </w:pPr>
      <w:r>
        <w:t>Conf1</w:t>
      </w:r>
      <w:r w:rsidR="000A7EC1">
        <w:t>.</w:t>
      </w:r>
    </w:p>
    <w:p w:rsidR="00280CD1" w:rsidRDefault="00F130AD" w:rsidP="000A7EC1">
      <w:pPr>
        <w:pStyle w:val="Puce1"/>
      </w:pPr>
      <w:r>
        <w:t>Conf2</w:t>
      </w:r>
      <w:r>
        <w:t>.</w:t>
      </w:r>
    </w:p>
    <w:p w:rsidR="00280CD1" w:rsidRPr="000A7EC1" w:rsidRDefault="00F130AD" w:rsidP="000A7EC1">
      <w:pPr>
        <w:pStyle w:val="Puce1"/>
      </w:pPr>
      <w:r>
        <w:rPr>
          <w:lang w:val="en-CA"/>
        </w:rPr>
        <w:t>Conf3</w:t>
      </w:r>
      <w:r w:rsidRPr="00F130AD">
        <w:rPr>
          <w:lang w:val="en-CA"/>
        </w:rPr>
        <w:t>.</w:t>
      </w:r>
    </w:p>
    <w:p w:rsidR="00BF7E31" w:rsidRPr="00373E45" w:rsidRDefault="00BF7E31" w:rsidP="000A7EC1">
      <w:pPr>
        <w:pStyle w:val="Titre2"/>
        <w:spacing w:before="360" w:after="240"/>
      </w:pPr>
      <w:r>
        <w:t>LANGUES PARLÉES, ÉCRITES</w:t>
      </w:r>
    </w:p>
    <w:p w:rsidR="00BF7E31" w:rsidRDefault="00F130AD" w:rsidP="00143392">
      <w:pPr>
        <w:pStyle w:val="Puce1"/>
        <w:rPr>
          <w:b/>
        </w:rPr>
      </w:pPr>
      <w:r>
        <w:t>Lange 1</w:t>
      </w:r>
    </w:p>
    <w:p w:rsidR="00BF7E31" w:rsidRPr="00280CD1" w:rsidRDefault="00F130AD" w:rsidP="00143392">
      <w:pPr>
        <w:pStyle w:val="Puce1"/>
        <w:rPr>
          <w:b/>
        </w:rPr>
      </w:pPr>
      <w:r>
        <w:t>Lange 2</w:t>
      </w:r>
    </w:p>
    <w:p w:rsidR="00280CD1" w:rsidRPr="00280CD1" w:rsidRDefault="00F130AD" w:rsidP="00143392">
      <w:pPr>
        <w:pStyle w:val="Puce1"/>
      </w:pPr>
      <w:r>
        <w:t>Lange 3</w:t>
      </w:r>
    </w:p>
    <w:p w:rsidR="00BF7E31" w:rsidRDefault="00BF7E31" w:rsidP="00754538">
      <w:pPr>
        <w:spacing w:before="0" w:after="120"/>
        <w:jc w:val="left"/>
        <w:rPr>
          <w:rFonts w:cs="Arial"/>
          <w:b/>
          <w:smallCaps/>
          <w:color w:val="7030A0"/>
          <w:szCs w:val="20"/>
        </w:rPr>
      </w:pPr>
    </w:p>
    <w:p w:rsidR="00057A4F" w:rsidRPr="008174D5" w:rsidRDefault="00E854BC">
      <w:pPr>
        <w:tabs>
          <w:tab w:val="left" w:pos="1276"/>
        </w:tabs>
        <w:rPr>
          <w:rFonts w:cs="Arial"/>
        </w:rPr>
      </w:pPr>
      <w:r>
        <w:rPr>
          <w:rFonts w:cs="Arial"/>
          <w:noProof/>
          <w:szCs w:val="20"/>
          <w:lang w:eastAsia="fr-CA"/>
        </w:rPr>
        <w:drawing>
          <wp:inline distT="0" distB="0" distL="0" distR="0" wp14:anchorId="288A4492" wp14:editId="5B7556AD">
            <wp:extent cx="1160145" cy="518795"/>
            <wp:effectExtent l="0" t="0" r="1905" b="0"/>
            <wp:docPr id="1" name="Image 1" descr="ITIL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IL v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A4F" w:rsidRPr="008174D5" w:rsidRDefault="00057A4F">
      <w:pPr>
        <w:tabs>
          <w:tab w:val="left" w:pos="1276"/>
        </w:tabs>
        <w:rPr>
          <w:rFonts w:cs="Arial"/>
        </w:rPr>
      </w:pPr>
    </w:p>
    <w:p w:rsidR="00057A4F" w:rsidRPr="008174D5" w:rsidRDefault="00057A4F">
      <w:pPr>
        <w:tabs>
          <w:tab w:val="left" w:pos="1276"/>
        </w:tabs>
        <w:rPr>
          <w:rFonts w:cs="Arial"/>
        </w:rPr>
      </w:pPr>
    </w:p>
    <w:p w:rsidR="007307DD" w:rsidRPr="008174D5" w:rsidRDefault="007307DD">
      <w:pPr>
        <w:tabs>
          <w:tab w:val="left" w:pos="1276"/>
        </w:tabs>
        <w:rPr>
          <w:rFonts w:cs="Arial"/>
        </w:rPr>
      </w:pPr>
    </w:p>
    <w:p w:rsidR="0037430B" w:rsidRDefault="0037430B" w:rsidP="00DA3786"/>
    <w:p w:rsidR="0037430B" w:rsidRPr="008174D5" w:rsidRDefault="0037430B" w:rsidP="00DA3786"/>
    <w:p w:rsidR="00CE352E" w:rsidRPr="00D4394C" w:rsidRDefault="00D4394C" w:rsidP="00CA75A6">
      <w:pPr>
        <w:jc w:val="right"/>
      </w:pPr>
      <w:r>
        <w:t xml:space="preserve">Le </w:t>
      </w:r>
      <w:r w:rsidR="003B1B7C">
        <w:t>29</w:t>
      </w:r>
      <w:r w:rsidR="00CA75A6">
        <w:t xml:space="preserve"> </w:t>
      </w:r>
      <w:r w:rsidR="00280CD1">
        <w:t>avril</w:t>
      </w:r>
      <w:r w:rsidR="00CA75A6">
        <w:t xml:space="preserve"> </w:t>
      </w:r>
      <w:r w:rsidR="0091532B">
        <w:t>201</w:t>
      </w:r>
      <w:r w:rsidR="00A06253">
        <w:t>8</w:t>
      </w:r>
    </w:p>
    <w:sectPr w:rsidR="00CE352E" w:rsidRPr="00D4394C" w:rsidSect="00946F7C">
      <w:headerReference w:type="even" r:id="rId18"/>
      <w:headerReference w:type="default" r:id="rId19"/>
      <w:footerReference w:type="default" r:id="rId20"/>
      <w:pgSz w:w="12242" w:h="15842" w:code="1"/>
      <w:pgMar w:top="1077" w:right="851" w:bottom="1077" w:left="1134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6BB" w:rsidRDefault="00E506BB" w:rsidP="00981C9E">
      <w:r>
        <w:separator/>
      </w:r>
    </w:p>
  </w:endnote>
  <w:endnote w:type="continuationSeparator" w:id="0">
    <w:p w:rsidR="00E506BB" w:rsidRDefault="00E506BB" w:rsidP="0098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E87B58" w:rsidRDefault="00E558BB" w:rsidP="005147AC">
    <w:pPr>
      <w:tabs>
        <w:tab w:val="center" w:pos="5103"/>
        <w:tab w:val="right" w:pos="10206"/>
      </w:tabs>
      <w:spacing w:before="840"/>
      <w:ind w:right="-2"/>
      <w:rPr>
        <w:b/>
        <w:bCs/>
        <w:color w:val="969696"/>
        <w:sz w:val="16"/>
        <w:szCs w:val="16"/>
      </w:rPr>
    </w:pPr>
    <w:r>
      <w:rPr>
        <w:b/>
        <w:bCs/>
        <w:noProof/>
        <w:color w:val="969696"/>
        <w:sz w:val="16"/>
        <w:szCs w:val="16"/>
        <w:lang w:eastAsia="fr-C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2988945</wp:posOffset>
          </wp:positionH>
          <wp:positionV relativeFrom="paragraph">
            <wp:posOffset>277495</wp:posOffset>
          </wp:positionV>
          <wp:extent cx="509905" cy="527050"/>
          <wp:effectExtent l="0" t="0" r="4445" b="6350"/>
          <wp:wrapNone/>
          <wp:docPr id="11" name="Image 11" descr="LGS_111133109_logoLGS_uneSocieteIB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GS_111133109_logoLGS_uneSocieteIB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A5AC3">
      <w:rPr>
        <w:b/>
        <w:bCs/>
        <w:color w:val="969696"/>
        <w:sz w:val="16"/>
        <w:szCs w:val="16"/>
      </w:rPr>
      <w:t>MAR</w:t>
    </w:r>
    <w:r>
      <w:rPr>
        <w:b/>
        <w:bCs/>
        <w:color w:val="969696"/>
        <w:sz w:val="16"/>
        <w:szCs w:val="16"/>
      </w:rPr>
      <w:t>TIN BROWN</w:t>
    </w:r>
    <w:r w:rsidRPr="00A80B55">
      <w:rPr>
        <w:b/>
        <w:bCs/>
        <w:color w:val="BFBFBF"/>
        <w:sz w:val="16"/>
        <w:szCs w:val="16"/>
      </w:rPr>
      <w:tab/>
    </w:r>
    <w:r w:rsidRPr="00A80B55">
      <w:rPr>
        <w:b/>
        <w:bCs/>
        <w:color w:val="BFBFBF"/>
        <w:sz w:val="16"/>
        <w:szCs w:val="16"/>
      </w:rPr>
      <w:tab/>
    </w:r>
    <w:r w:rsidRPr="004A5AC3">
      <w:rPr>
        <w:b/>
        <w:bCs/>
        <w:color w:val="969696"/>
        <w:sz w:val="16"/>
        <w:szCs w:val="16"/>
      </w:rPr>
      <w:fldChar w:fldCharType="begin"/>
    </w:r>
    <w:r w:rsidRPr="004A5AC3">
      <w:rPr>
        <w:b/>
        <w:bCs/>
        <w:color w:val="969696"/>
        <w:sz w:val="16"/>
        <w:szCs w:val="16"/>
      </w:rPr>
      <w:instrText>PAGE   \* MERGEFORMAT</w:instrText>
    </w:r>
    <w:r w:rsidRPr="004A5AC3">
      <w:rPr>
        <w:b/>
        <w:bCs/>
        <w:color w:val="969696"/>
        <w:sz w:val="16"/>
        <w:szCs w:val="16"/>
      </w:rPr>
      <w:fldChar w:fldCharType="separate"/>
    </w:r>
    <w:r w:rsidRPr="00202800">
      <w:rPr>
        <w:b/>
        <w:bCs/>
        <w:noProof/>
        <w:color w:val="969696"/>
        <w:sz w:val="16"/>
        <w:szCs w:val="16"/>
        <w:lang w:val="fr-FR"/>
      </w:rPr>
      <w:t>2</w:t>
    </w:r>
    <w:r w:rsidRPr="004A5AC3">
      <w:rPr>
        <w:b/>
        <w:bCs/>
        <w:color w:val="969696"/>
        <w:sz w:val="16"/>
        <w:szCs w:val="16"/>
      </w:rPr>
      <w:fldChar w:fldCharType="end"/>
    </w:r>
    <w:r w:rsidRPr="004A5AC3">
      <w:rPr>
        <w:b/>
        <w:bCs/>
        <w:color w:val="969696"/>
        <w:sz w:val="16"/>
        <w:szCs w:val="16"/>
        <w:lang w:val="fr-FR"/>
      </w:rPr>
      <w:t>/</w:t>
    </w:r>
    <w:fldSimple w:instr="NUMPAGES  \* Arabic  \* MERGEFORMAT">
      <w:r w:rsidRPr="00202800">
        <w:rPr>
          <w:b/>
          <w:bCs/>
          <w:noProof/>
          <w:color w:val="969696"/>
          <w:sz w:val="16"/>
          <w:szCs w:val="16"/>
          <w:lang w:val="fr-FR"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A80B55" w:rsidRDefault="00E558BB" w:rsidP="00A80B55">
    <w:pPr>
      <w:tabs>
        <w:tab w:val="center" w:pos="4550"/>
        <w:tab w:val="right" w:pos="10490"/>
      </w:tabs>
      <w:ind w:right="-2"/>
      <w:rPr>
        <w:b/>
        <w:bCs/>
        <w:color w:val="969696"/>
        <w:sz w:val="16"/>
        <w:szCs w:val="16"/>
      </w:rPr>
    </w:pPr>
    <w:r w:rsidRPr="004A5AC3">
      <w:rPr>
        <w:b/>
        <w:bCs/>
        <w:color w:val="969696"/>
        <w:sz w:val="16"/>
        <w:szCs w:val="16"/>
      </w:rPr>
      <w:fldChar w:fldCharType="begin"/>
    </w:r>
    <w:r w:rsidRPr="004A5AC3">
      <w:rPr>
        <w:b/>
        <w:bCs/>
        <w:color w:val="969696"/>
        <w:sz w:val="16"/>
        <w:szCs w:val="16"/>
      </w:rPr>
      <w:instrText>PAGE   \* MERGEFORMAT</w:instrText>
    </w:r>
    <w:r w:rsidRPr="004A5AC3">
      <w:rPr>
        <w:b/>
        <w:bCs/>
        <w:color w:val="969696"/>
        <w:sz w:val="16"/>
        <w:szCs w:val="16"/>
      </w:rPr>
      <w:fldChar w:fldCharType="separate"/>
    </w:r>
    <w:r w:rsidR="007B33EF" w:rsidRPr="007B33EF">
      <w:rPr>
        <w:b/>
        <w:bCs/>
        <w:noProof/>
        <w:color w:val="969696"/>
        <w:sz w:val="16"/>
        <w:szCs w:val="16"/>
        <w:lang w:val="fr-FR"/>
      </w:rPr>
      <w:t>3</w:t>
    </w:r>
    <w:r w:rsidRPr="004A5AC3">
      <w:rPr>
        <w:b/>
        <w:bCs/>
        <w:color w:val="969696"/>
        <w:sz w:val="16"/>
        <w:szCs w:val="16"/>
      </w:rPr>
      <w:fldChar w:fldCharType="end"/>
    </w:r>
    <w:r w:rsidRPr="004A5AC3">
      <w:rPr>
        <w:b/>
        <w:bCs/>
        <w:color w:val="969696"/>
        <w:sz w:val="16"/>
        <w:szCs w:val="16"/>
        <w:lang w:val="fr-FR"/>
      </w:rPr>
      <w:t>/</w:t>
    </w:r>
    <w:fldSimple w:instr="NUMPAGES  \* Arabic  \* MERGEFORMAT">
      <w:r w:rsidR="007B33EF" w:rsidRPr="007B33EF">
        <w:rPr>
          <w:b/>
          <w:bCs/>
          <w:noProof/>
          <w:color w:val="969696"/>
          <w:sz w:val="16"/>
          <w:szCs w:val="16"/>
          <w:lang w:val="fr-FR"/>
        </w:rPr>
        <w:t>8</w:t>
      </w:r>
    </w:fldSimple>
    <w:r>
      <w:rPr>
        <w:b/>
        <w:bCs/>
        <w:noProof/>
        <w:color w:val="969696"/>
        <w:sz w:val="16"/>
        <w:szCs w:val="16"/>
        <w:lang w:val="fr-FR"/>
      </w:rPr>
      <w:tab/>
    </w:r>
    <w:r>
      <w:rPr>
        <w:b/>
        <w:bCs/>
        <w:noProof/>
        <w:color w:val="969696"/>
        <w:sz w:val="16"/>
        <w:szCs w:val="16"/>
        <w:lang w:val="fr-FR"/>
      </w:rPr>
      <w:tab/>
    </w:r>
    <w:r w:rsidRPr="004A5AC3">
      <w:rPr>
        <w:b/>
        <w:bCs/>
        <w:color w:val="969696"/>
        <w:sz w:val="16"/>
        <w:szCs w:val="16"/>
      </w:rPr>
      <w:t>MAR</w:t>
    </w:r>
    <w:r>
      <w:rPr>
        <w:b/>
        <w:bCs/>
        <w:color w:val="969696"/>
        <w:sz w:val="16"/>
        <w:szCs w:val="16"/>
      </w:rPr>
      <w:t>TIN BROWN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1C0E35" w:rsidRDefault="00E558BB" w:rsidP="00EE6740">
    <w:pPr>
      <w:spacing w:before="840"/>
      <w:ind w:left="142"/>
      <w:jc w:val="right"/>
      <w:rPr>
        <w:color w:val="969696"/>
        <w:lang w:val="en-CA"/>
      </w:rPr>
    </w:pPr>
    <w:r>
      <w:rPr>
        <w:noProof/>
        <w:lang w:eastAsia="fr-CA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2971800</wp:posOffset>
          </wp:positionH>
          <wp:positionV relativeFrom="paragraph">
            <wp:posOffset>260350</wp:posOffset>
          </wp:positionV>
          <wp:extent cx="509905" cy="527050"/>
          <wp:effectExtent l="0" t="0" r="4445" b="6350"/>
          <wp:wrapNone/>
          <wp:docPr id="5" name="Image 5" descr="LGS_111133109_logoLGS_uneSocieteIB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S_111133109_logoLGS_uneSocieteIB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E87B58" w:rsidRDefault="00E558BB" w:rsidP="005147AC">
    <w:pPr>
      <w:tabs>
        <w:tab w:val="center" w:pos="5103"/>
        <w:tab w:val="right" w:pos="10206"/>
      </w:tabs>
      <w:spacing w:before="840"/>
      <w:ind w:right="-2"/>
      <w:rPr>
        <w:b/>
        <w:bCs/>
        <w:color w:val="969696"/>
        <w:sz w:val="16"/>
        <w:szCs w:val="16"/>
      </w:rPr>
    </w:pPr>
    <w:r>
      <w:rPr>
        <w:b/>
        <w:bCs/>
        <w:noProof/>
        <w:color w:val="969696"/>
        <w:sz w:val="16"/>
        <w:szCs w:val="16"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2988945</wp:posOffset>
          </wp:positionH>
          <wp:positionV relativeFrom="paragraph">
            <wp:posOffset>248920</wp:posOffset>
          </wp:positionV>
          <wp:extent cx="509905" cy="527050"/>
          <wp:effectExtent l="0" t="0" r="4445" b="6350"/>
          <wp:wrapNone/>
          <wp:docPr id="13" name="Image 13" descr="LGS_111133109_logoLGS_uneSocieteIB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GS_111133109_logoLGS_uneSocieteIB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A5AC3">
      <w:rPr>
        <w:b/>
        <w:bCs/>
        <w:color w:val="969696"/>
        <w:sz w:val="16"/>
        <w:szCs w:val="16"/>
      </w:rPr>
      <w:fldChar w:fldCharType="begin"/>
    </w:r>
    <w:r w:rsidRPr="004A5AC3">
      <w:rPr>
        <w:b/>
        <w:bCs/>
        <w:color w:val="969696"/>
        <w:sz w:val="16"/>
        <w:szCs w:val="16"/>
      </w:rPr>
      <w:instrText>PAGE   \* MERGEFORMAT</w:instrText>
    </w:r>
    <w:r w:rsidRPr="004A5AC3">
      <w:rPr>
        <w:b/>
        <w:bCs/>
        <w:color w:val="969696"/>
        <w:sz w:val="16"/>
        <w:szCs w:val="16"/>
      </w:rPr>
      <w:fldChar w:fldCharType="separate"/>
    </w:r>
    <w:r w:rsidR="007B33EF" w:rsidRPr="007B33EF">
      <w:rPr>
        <w:b/>
        <w:bCs/>
        <w:noProof/>
        <w:color w:val="969696"/>
        <w:sz w:val="16"/>
        <w:szCs w:val="16"/>
        <w:lang w:val="fr-FR"/>
      </w:rPr>
      <w:t>4</w:t>
    </w:r>
    <w:r w:rsidRPr="004A5AC3">
      <w:rPr>
        <w:b/>
        <w:bCs/>
        <w:color w:val="969696"/>
        <w:sz w:val="16"/>
        <w:szCs w:val="16"/>
      </w:rPr>
      <w:fldChar w:fldCharType="end"/>
    </w:r>
    <w:r w:rsidRPr="004A5AC3">
      <w:rPr>
        <w:b/>
        <w:bCs/>
        <w:color w:val="969696"/>
        <w:sz w:val="16"/>
        <w:szCs w:val="16"/>
        <w:lang w:val="fr-FR"/>
      </w:rPr>
      <w:t>/</w:t>
    </w:r>
    <w:fldSimple w:instr="NUMPAGES  \* Arabic  \* MERGEFORMAT">
      <w:r w:rsidR="007B33EF" w:rsidRPr="007B33EF">
        <w:rPr>
          <w:b/>
          <w:bCs/>
          <w:noProof/>
          <w:color w:val="969696"/>
          <w:sz w:val="16"/>
          <w:szCs w:val="16"/>
          <w:lang w:val="fr-FR"/>
        </w:rPr>
        <w:t>8</w:t>
      </w:r>
    </w:fldSimple>
    <w:r>
      <w:rPr>
        <w:b/>
        <w:bCs/>
        <w:noProof/>
        <w:color w:val="969696"/>
        <w:sz w:val="16"/>
        <w:szCs w:val="16"/>
        <w:lang w:val="fr-FR"/>
      </w:rPr>
      <w:tab/>
    </w:r>
    <w:r>
      <w:rPr>
        <w:b/>
        <w:bCs/>
        <w:noProof/>
        <w:color w:val="969696"/>
        <w:sz w:val="16"/>
        <w:szCs w:val="16"/>
        <w:lang w:val="fr-FR"/>
      </w:rPr>
      <w:tab/>
    </w:r>
    <w:r>
      <w:rPr>
        <w:b/>
        <w:bCs/>
        <w:color w:val="969696"/>
        <w:sz w:val="16"/>
        <w:szCs w:val="16"/>
      </w:rPr>
      <w:t>PRÉNOM NOM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A80B55" w:rsidRDefault="00E558BB" w:rsidP="00215947">
    <w:pPr>
      <w:tabs>
        <w:tab w:val="center" w:pos="5103"/>
        <w:tab w:val="right" w:pos="10206"/>
      </w:tabs>
      <w:spacing w:before="840"/>
      <w:ind w:right="-2"/>
      <w:rPr>
        <w:b/>
        <w:bCs/>
        <w:color w:val="969696"/>
        <w:sz w:val="16"/>
        <w:szCs w:val="16"/>
      </w:rPr>
    </w:pPr>
    <w:r>
      <w:rPr>
        <w:b/>
        <w:bCs/>
        <w:noProof/>
        <w:color w:val="969696"/>
        <w:sz w:val="16"/>
        <w:szCs w:val="16"/>
        <w:lang w:eastAsia="fr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2996565</wp:posOffset>
          </wp:positionH>
          <wp:positionV relativeFrom="paragraph">
            <wp:posOffset>248920</wp:posOffset>
          </wp:positionV>
          <wp:extent cx="509905" cy="527050"/>
          <wp:effectExtent l="0" t="0" r="4445" b="6350"/>
          <wp:wrapNone/>
          <wp:docPr id="12" name="Image 12" descr="LGS_111133109_logoLGS_uneSocieteIB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GS_111133109_logoLGS_uneSocieteIB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A5AC3">
      <w:rPr>
        <w:b/>
        <w:bCs/>
        <w:color w:val="969696"/>
        <w:sz w:val="16"/>
        <w:szCs w:val="16"/>
      </w:rPr>
      <w:fldChar w:fldCharType="begin"/>
    </w:r>
    <w:r w:rsidRPr="004A5AC3">
      <w:rPr>
        <w:b/>
        <w:bCs/>
        <w:color w:val="969696"/>
        <w:sz w:val="16"/>
        <w:szCs w:val="16"/>
      </w:rPr>
      <w:instrText>PAGE   \* MERGEFORMAT</w:instrText>
    </w:r>
    <w:r w:rsidRPr="004A5AC3">
      <w:rPr>
        <w:b/>
        <w:bCs/>
        <w:color w:val="969696"/>
        <w:sz w:val="16"/>
        <w:szCs w:val="16"/>
      </w:rPr>
      <w:fldChar w:fldCharType="separate"/>
    </w:r>
    <w:r w:rsidR="007B33EF" w:rsidRPr="007B33EF">
      <w:rPr>
        <w:b/>
        <w:bCs/>
        <w:noProof/>
        <w:color w:val="969696"/>
        <w:sz w:val="16"/>
        <w:szCs w:val="16"/>
        <w:lang w:val="fr-FR"/>
      </w:rPr>
      <w:t>2</w:t>
    </w:r>
    <w:r w:rsidRPr="004A5AC3">
      <w:rPr>
        <w:b/>
        <w:bCs/>
        <w:color w:val="969696"/>
        <w:sz w:val="16"/>
        <w:szCs w:val="16"/>
      </w:rPr>
      <w:fldChar w:fldCharType="end"/>
    </w:r>
    <w:r w:rsidRPr="004A5AC3">
      <w:rPr>
        <w:b/>
        <w:bCs/>
        <w:color w:val="969696"/>
        <w:sz w:val="16"/>
        <w:szCs w:val="16"/>
        <w:lang w:val="fr-FR"/>
      </w:rPr>
      <w:t>/</w:t>
    </w:r>
    <w:fldSimple w:instr="NUMPAGES  \* Arabic  \* MERGEFORMAT">
      <w:r w:rsidR="007B33EF" w:rsidRPr="007B33EF">
        <w:rPr>
          <w:b/>
          <w:bCs/>
          <w:noProof/>
          <w:color w:val="969696"/>
          <w:sz w:val="16"/>
          <w:szCs w:val="16"/>
          <w:lang w:val="fr-FR"/>
        </w:rPr>
        <w:t>8</w:t>
      </w:r>
    </w:fldSimple>
    <w:r>
      <w:rPr>
        <w:b/>
        <w:bCs/>
        <w:color w:val="969696"/>
        <w:sz w:val="16"/>
        <w:szCs w:val="16"/>
      </w:rPr>
      <w:tab/>
    </w:r>
    <w:r>
      <w:rPr>
        <w:b/>
        <w:bCs/>
        <w:color w:val="969696"/>
        <w:sz w:val="16"/>
        <w:szCs w:val="16"/>
      </w:rPr>
      <w:tab/>
      <w:t>PRÉNOM NOM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69111E" w:rsidRDefault="00E558BB" w:rsidP="0069111E">
    <w:pPr>
      <w:tabs>
        <w:tab w:val="center" w:pos="5103"/>
        <w:tab w:val="right" w:pos="10206"/>
      </w:tabs>
      <w:spacing w:before="840"/>
      <w:ind w:right="-2"/>
      <w:rPr>
        <w:b/>
        <w:bCs/>
        <w:color w:val="969696"/>
        <w:sz w:val="16"/>
        <w:szCs w:val="16"/>
      </w:rPr>
    </w:pPr>
    <w:r w:rsidRPr="004A5AC3">
      <w:rPr>
        <w:b/>
        <w:bCs/>
        <w:color w:val="969696"/>
        <w:sz w:val="16"/>
        <w:szCs w:val="16"/>
      </w:rPr>
      <w:fldChar w:fldCharType="begin"/>
    </w:r>
    <w:r w:rsidRPr="004A5AC3">
      <w:rPr>
        <w:b/>
        <w:bCs/>
        <w:color w:val="969696"/>
        <w:sz w:val="16"/>
        <w:szCs w:val="16"/>
      </w:rPr>
      <w:instrText>PAGE   \* MERGEFORMAT</w:instrText>
    </w:r>
    <w:r w:rsidRPr="004A5AC3">
      <w:rPr>
        <w:b/>
        <w:bCs/>
        <w:color w:val="969696"/>
        <w:sz w:val="16"/>
        <w:szCs w:val="16"/>
      </w:rPr>
      <w:fldChar w:fldCharType="separate"/>
    </w:r>
    <w:r w:rsidR="00F130AD" w:rsidRPr="00F130AD">
      <w:rPr>
        <w:b/>
        <w:bCs/>
        <w:noProof/>
        <w:color w:val="969696"/>
        <w:sz w:val="16"/>
        <w:szCs w:val="16"/>
        <w:lang w:val="fr-FR"/>
      </w:rPr>
      <w:t>9</w:t>
    </w:r>
    <w:r w:rsidRPr="004A5AC3">
      <w:rPr>
        <w:b/>
        <w:bCs/>
        <w:color w:val="969696"/>
        <w:sz w:val="16"/>
        <w:szCs w:val="16"/>
      </w:rPr>
      <w:fldChar w:fldCharType="end"/>
    </w:r>
    <w:r w:rsidRPr="004A5AC3">
      <w:rPr>
        <w:b/>
        <w:bCs/>
        <w:color w:val="969696"/>
        <w:sz w:val="16"/>
        <w:szCs w:val="16"/>
        <w:lang w:val="fr-FR"/>
      </w:rPr>
      <w:t>/</w:t>
    </w:r>
    <w:fldSimple w:instr="NUMPAGES  \* Arabic  \* MERGEFORMAT">
      <w:r w:rsidR="00F130AD" w:rsidRPr="00F130AD">
        <w:rPr>
          <w:b/>
          <w:bCs/>
          <w:noProof/>
          <w:color w:val="969696"/>
          <w:sz w:val="16"/>
          <w:szCs w:val="16"/>
          <w:lang w:val="fr-FR"/>
        </w:rPr>
        <w:t>9</w:t>
      </w:r>
    </w:fldSimple>
    <w:r>
      <w:rPr>
        <w:b/>
        <w:bCs/>
        <w:noProof/>
        <w:color w:val="969696"/>
        <w:sz w:val="16"/>
        <w:szCs w:val="16"/>
        <w:lang w:eastAsia="fr-C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2988945</wp:posOffset>
          </wp:positionH>
          <wp:positionV relativeFrom="paragraph">
            <wp:posOffset>277495</wp:posOffset>
          </wp:positionV>
          <wp:extent cx="509905" cy="527050"/>
          <wp:effectExtent l="0" t="0" r="4445" b="6350"/>
          <wp:wrapNone/>
          <wp:docPr id="15" name="Image 15" descr="LGS_111133109_logoLGS_uneSocieteIB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GS_111133109_logoLGS_uneSocieteIB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27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bCs/>
        <w:noProof/>
        <w:color w:val="969696"/>
        <w:sz w:val="16"/>
        <w:szCs w:val="16"/>
        <w:lang w:val="fr-FR"/>
      </w:rPr>
      <w:tab/>
    </w:r>
    <w:r>
      <w:rPr>
        <w:b/>
        <w:bCs/>
        <w:noProof/>
        <w:color w:val="969696"/>
        <w:sz w:val="16"/>
        <w:szCs w:val="16"/>
        <w:lang w:val="fr-FR"/>
      </w:rPr>
      <w:tab/>
    </w:r>
    <w:r w:rsidRPr="004A5AC3">
      <w:rPr>
        <w:b/>
        <w:bCs/>
        <w:color w:val="969696"/>
        <w:sz w:val="16"/>
        <w:szCs w:val="16"/>
      </w:rPr>
      <w:t>MAR</w:t>
    </w:r>
    <w:r>
      <w:rPr>
        <w:b/>
        <w:bCs/>
        <w:color w:val="969696"/>
        <w:sz w:val="16"/>
        <w:szCs w:val="16"/>
      </w:rPr>
      <w:t>TIN BROWN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6BB" w:rsidRDefault="00E506BB" w:rsidP="00981C9E">
      <w:r>
        <w:separator/>
      </w:r>
    </w:p>
  </w:footnote>
  <w:footnote w:type="continuationSeparator" w:id="0">
    <w:p w:rsidR="00E506BB" w:rsidRDefault="00E506BB" w:rsidP="0098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8174D5" w:rsidRDefault="00E558BB">
    <w:pPr>
      <w:tabs>
        <w:tab w:val="right" w:pos="10065"/>
      </w:tabs>
      <w:rPr>
        <w:rFonts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Default="00E558B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8174D5" w:rsidRDefault="00E558BB">
    <w:pPr>
      <w:tabs>
        <w:tab w:val="right" w:pos="10065"/>
      </w:tabs>
      <w:rPr>
        <w:rFonts w:cs="Arial"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AA50F2" w:rsidRDefault="00E558BB" w:rsidP="00AA50F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BB" w:rsidRPr="00AA50F2" w:rsidRDefault="00E558BB" w:rsidP="00AA50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A65046"/>
    <w:multiLevelType w:val="singleLevel"/>
    <w:tmpl w:val="84D8D448"/>
    <w:lvl w:ilvl="0">
      <w:start w:val="1992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2">
    <w:nsid w:val="0D0D5CA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1C5910"/>
    <w:multiLevelType w:val="hybridMultilevel"/>
    <w:tmpl w:val="064E444A"/>
    <w:lvl w:ilvl="0" w:tplc="0C0C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4">
    <w:nsid w:val="1B717C18"/>
    <w:multiLevelType w:val="hybridMultilevel"/>
    <w:tmpl w:val="00C004B0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CB7B77"/>
    <w:multiLevelType w:val="hybridMultilevel"/>
    <w:tmpl w:val="A528886C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03235D"/>
    <w:multiLevelType w:val="multilevel"/>
    <w:tmpl w:val="DDAC9E40"/>
    <w:lvl w:ilvl="0">
      <w:start w:val="1993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99"/>
      <w:numFmt w:val="decimal"/>
      <w:lvlText w:val="%1-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67350E0"/>
    <w:multiLevelType w:val="singleLevel"/>
    <w:tmpl w:val="3B6E3C76"/>
    <w:lvl w:ilvl="0">
      <w:start w:val="1"/>
      <w:numFmt w:val="bullet"/>
      <w:pStyle w:val="Puce2"/>
      <w:lvlText w:val=""/>
      <w:lvlJc w:val="left"/>
      <w:pPr>
        <w:ind w:left="717" w:hanging="360"/>
      </w:pPr>
      <w:rPr>
        <w:rFonts w:ascii="Wingdings" w:hAnsi="Wingdings" w:hint="default"/>
        <w:color w:val="7030A0"/>
        <w:sz w:val="20"/>
        <w:szCs w:val="20"/>
      </w:rPr>
    </w:lvl>
  </w:abstractNum>
  <w:abstractNum w:abstractNumId="8">
    <w:nsid w:val="26AB2991"/>
    <w:multiLevelType w:val="hybridMultilevel"/>
    <w:tmpl w:val="D55CA5A8"/>
    <w:lvl w:ilvl="0" w:tplc="8E1C6CA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F78AE"/>
    <w:multiLevelType w:val="singleLevel"/>
    <w:tmpl w:val="14CAD7B2"/>
    <w:lvl w:ilvl="0">
      <w:start w:val="1998"/>
      <w:numFmt w:val="decimal"/>
      <w:lvlText w:val="%1"/>
      <w:lvlJc w:val="left"/>
      <w:pPr>
        <w:tabs>
          <w:tab w:val="num" w:pos="1272"/>
        </w:tabs>
        <w:ind w:left="1272" w:hanging="1272"/>
      </w:pPr>
      <w:rPr>
        <w:rFonts w:hint="default"/>
      </w:rPr>
    </w:lvl>
  </w:abstractNum>
  <w:abstractNum w:abstractNumId="10">
    <w:nsid w:val="2ECD259D"/>
    <w:multiLevelType w:val="singleLevel"/>
    <w:tmpl w:val="856AD040"/>
    <w:lvl w:ilvl="0">
      <w:start w:val="1989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11">
    <w:nsid w:val="3695421E"/>
    <w:multiLevelType w:val="multilevel"/>
    <w:tmpl w:val="9FB2E484"/>
    <w:lvl w:ilvl="0">
      <w:start w:val="1999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BDF0CE5"/>
    <w:multiLevelType w:val="hybridMultilevel"/>
    <w:tmpl w:val="67D4C314"/>
    <w:lvl w:ilvl="0" w:tplc="815C4E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30A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F0631"/>
    <w:multiLevelType w:val="hybridMultilevel"/>
    <w:tmpl w:val="8200D4A0"/>
    <w:lvl w:ilvl="0" w:tplc="0C0C0001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B51883"/>
    <w:multiLevelType w:val="hybridMultilevel"/>
    <w:tmpl w:val="4AB67C4A"/>
    <w:lvl w:ilvl="0" w:tplc="ABBE06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F9A7D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388F8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4CE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D23C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FA4C9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2639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B60AB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878DF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DC676DB"/>
    <w:multiLevelType w:val="singleLevel"/>
    <w:tmpl w:val="B16AA5C0"/>
    <w:lvl w:ilvl="0">
      <w:start w:val="1"/>
      <w:numFmt w:val="bullet"/>
      <w:pStyle w:val="Puce3"/>
      <w:lvlText w:val=""/>
      <w:lvlJc w:val="left"/>
      <w:pPr>
        <w:ind w:left="1080" w:hanging="360"/>
      </w:pPr>
      <w:rPr>
        <w:rFonts w:ascii="Symbol" w:hAnsi="Symbol" w:hint="default"/>
        <w:color w:val="7030A0"/>
      </w:rPr>
    </w:lvl>
  </w:abstractNum>
  <w:abstractNum w:abstractNumId="16">
    <w:nsid w:val="4E99008D"/>
    <w:multiLevelType w:val="hybridMultilevel"/>
    <w:tmpl w:val="83A61A66"/>
    <w:lvl w:ilvl="0" w:tplc="AA226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61993"/>
    <w:multiLevelType w:val="singleLevel"/>
    <w:tmpl w:val="C2D4E438"/>
    <w:lvl w:ilvl="0">
      <w:start w:val="1992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18">
    <w:nsid w:val="4FA950C1"/>
    <w:multiLevelType w:val="hybridMultilevel"/>
    <w:tmpl w:val="6010A926"/>
    <w:lvl w:ilvl="0" w:tplc="A6DE14B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B4CA40B8" w:tentative="1">
      <w:start w:val="1"/>
      <w:numFmt w:val="bullet"/>
      <w:lvlText w:val="o"/>
      <w:lvlJc w:val="left"/>
      <w:pPr>
        <w:tabs>
          <w:tab w:val="num" w:pos="1060"/>
        </w:tabs>
        <w:ind w:left="1060" w:hanging="360"/>
      </w:pPr>
      <w:rPr>
        <w:rFonts w:ascii="Courier New" w:hAnsi="Courier New" w:cs="Courier New" w:hint="default"/>
      </w:rPr>
    </w:lvl>
    <w:lvl w:ilvl="2" w:tplc="2A0EE7E4" w:tentative="1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</w:rPr>
    </w:lvl>
    <w:lvl w:ilvl="3" w:tplc="C0786FE8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4" w:tplc="71F07A6E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cs="Courier New" w:hint="default"/>
      </w:rPr>
    </w:lvl>
    <w:lvl w:ilvl="5" w:tplc="6C9C265A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6" w:tplc="9AC053F6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7" w:tplc="95521896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cs="Courier New" w:hint="default"/>
      </w:rPr>
    </w:lvl>
    <w:lvl w:ilvl="8" w:tplc="9DF6646E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</w:abstractNum>
  <w:abstractNum w:abstractNumId="19">
    <w:nsid w:val="5AE972CD"/>
    <w:multiLevelType w:val="multilevel"/>
    <w:tmpl w:val="E3E2FBEA"/>
    <w:lvl w:ilvl="0">
      <w:start w:val="1"/>
      <w:numFmt w:val="bullet"/>
      <w:lvlText w:val="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C0B67AC"/>
    <w:multiLevelType w:val="hybridMultilevel"/>
    <w:tmpl w:val="989648F6"/>
    <w:lvl w:ilvl="0" w:tplc="6EECB47C">
      <w:start w:val="1"/>
      <w:numFmt w:val="bullet"/>
      <w:pStyle w:val="Tableaupuce1"/>
      <w:lvlText w:val="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1">
    <w:nsid w:val="5FA61BEC"/>
    <w:multiLevelType w:val="multilevel"/>
    <w:tmpl w:val="B292FFA8"/>
    <w:lvl w:ilvl="0">
      <w:start w:val="1999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12"/>
      <w:numFmt w:val="decimal"/>
      <w:lvlText w:val="%1-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2373121"/>
    <w:multiLevelType w:val="hybridMultilevel"/>
    <w:tmpl w:val="FB8CC81A"/>
    <w:lvl w:ilvl="0" w:tplc="0C0C0001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F82859"/>
    <w:multiLevelType w:val="singleLevel"/>
    <w:tmpl w:val="3EFA820E"/>
    <w:lvl w:ilvl="0">
      <w:start w:val="1995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abstractNum w:abstractNumId="24">
    <w:nsid w:val="68834043"/>
    <w:multiLevelType w:val="hybridMultilevel"/>
    <w:tmpl w:val="44C0C91E"/>
    <w:lvl w:ilvl="0" w:tplc="A1C0B73E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3A2F49"/>
    <w:multiLevelType w:val="singleLevel"/>
    <w:tmpl w:val="A178EA3E"/>
    <w:lvl w:ilvl="0">
      <w:start w:val="1"/>
      <w:numFmt w:val="bullet"/>
      <w:pStyle w:val="Puce1"/>
      <w:lvlText w:val=""/>
      <w:lvlJc w:val="left"/>
      <w:pPr>
        <w:ind w:left="360" w:hanging="360"/>
      </w:pPr>
      <w:rPr>
        <w:rFonts w:ascii="Wingdings" w:hAnsi="Wingdings" w:hint="default"/>
        <w:color w:val="7030A0"/>
        <w:sz w:val="22"/>
        <w:szCs w:val="22"/>
      </w:rPr>
    </w:lvl>
  </w:abstractNum>
  <w:abstractNum w:abstractNumId="26">
    <w:nsid w:val="7C6B6AC7"/>
    <w:multiLevelType w:val="hybridMultilevel"/>
    <w:tmpl w:val="5CE432CE"/>
    <w:lvl w:ilvl="0" w:tplc="E27076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789B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CEE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AF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9AA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62F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6CA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E2DA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CE9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100BBE"/>
    <w:multiLevelType w:val="singleLevel"/>
    <w:tmpl w:val="33409EA0"/>
    <w:lvl w:ilvl="0">
      <w:start w:val="1993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5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283"/>
        <w:lvlJc w:val="left"/>
        <w:pPr>
          <w:ind w:left="1158" w:hanging="283"/>
        </w:pPr>
        <w:rPr>
          <w:rFonts w:ascii="Courier New" w:hAnsi="Courier New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175"/>
        <w:lvlJc w:val="left"/>
        <w:pPr>
          <w:ind w:left="1255" w:hanging="175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7"/>
  </w:num>
  <w:num w:numId="7">
    <w:abstractNumId w:val="15"/>
  </w:num>
  <w:num w:numId="8">
    <w:abstractNumId w:val="23"/>
  </w:num>
  <w:num w:numId="9">
    <w:abstractNumId w:val="27"/>
  </w:num>
  <w:num w:numId="10">
    <w:abstractNumId w:val="1"/>
  </w:num>
  <w:num w:numId="11">
    <w:abstractNumId w:val="10"/>
  </w:num>
  <w:num w:numId="12">
    <w:abstractNumId w:val="6"/>
  </w:num>
  <w:num w:numId="13">
    <w:abstractNumId w:val="17"/>
  </w:num>
  <w:num w:numId="14">
    <w:abstractNumId w:val="2"/>
  </w:num>
  <w:num w:numId="15">
    <w:abstractNumId w:val="24"/>
  </w:num>
  <w:num w:numId="16">
    <w:abstractNumId w:val="25"/>
  </w:num>
  <w:num w:numId="17">
    <w:abstractNumId w:val="25"/>
  </w:num>
  <w:num w:numId="18">
    <w:abstractNumId w:val="8"/>
  </w:num>
  <w:num w:numId="19">
    <w:abstractNumId w:val="20"/>
  </w:num>
  <w:num w:numId="20">
    <w:abstractNumId w:val="18"/>
  </w:num>
  <w:num w:numId="21">
    <w:abstractNumId w:val="26"/>
  </w:num>
  <w:num w:numId="22">
    <w:abstractNumId w:val="25"/>
  </w:num>
  <w:num w:numId="23">
    <w:abstractNumId w:val="25"/>
  </w:num>
  <w:num w:numId="24">
    <w:abstractNumId w:val="5"/>
  </w:num>
  <w:num w:numId="25">
    <w:abstractNumId w:val="21"/>
  </w:num>
  <w:num w:numId="26">
    <w:abstractNumId w:val="14"/>
    <w:lvlOverride w:ilvl="0">
      <w:startOverride w:val="1"/>
    </w:lvlOverride>
  </w:num>
  <w:num w:numId="27">
    <w:abstractNumId w:val="4"/>
  </w:num>
  <w:num w:numId="28">
    <w:abstractNumId w:val="25"/>
  </w:num>
  <w:num w:numId="29">
    <w:abstractNumId w:val="1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5"/>
  </w:num>
  <w:num w:numId="33">
    <w:abstractNumId w:val="3"/>
  </w:num>
  <w:num w:numId="34">
    <w:abstractNumId w:val="13"/>
  </w:num>
  <w:num w:numId="35">
    <w:abstractNumId w:val="25"/>
  </w:num>
  <w:num w:numId="36">
    <w:abstractNumId w:val="16"/>
  </w:num>
  <w:num w:numId="37">
    <w:abstractNumId w:val="12"/>
  </w:num>
  <w:num w:numId="38">
    <w:abstractNumId w:val="25"/>
  </w:num>
  <w:num w:numId="39">
    <w:abstractNumId w:val="2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3F"/>
    <w:rsid w:val="0001155A"/>
    <w:rsid w:val="00011776"/>
    <w:rsid w:val="00012513"/>
    <w:rsid w:val="00012CE2"/>
    <w:rsid w:val="000137AF"/>
    <w:rsid w:val="00013AEF"/>
    <w:rsid w:val="00017774"/>
    <w:rsid w:val="00017BD2"/>
    <w:rsid w:val="0002093B"/>
    <w:rsid w:val="00024145"/>
    <w:rsid w:val="000264F9"/>
    <w:rsid w:val="00033A51"/>
    <w:rsid w:val="00033AA8"/>
    <w:rsid w:val="00034240"/>
    <w:rsid w:val="000351D7"/>
    <w:rsid w:val="00036614"/>
    <w:rsid w:val="00037E80"/>
    <w:rsid w:val="000411BF"/>
    <w:rsid w:val="000416D3"/>
    <w:rsid w:val="00043E57"/>
    <w:rsid w:val="00046108"/>
    <w:rsid w:val="000507EF"/>
    <w:rsid w:val="0005103D"/>
    <w:rsid w:val="00051F12"/>
    <w:rsid w:val="00052A1A"/>
    <w:rsid w:val="000560B2"/>
    <w:rsid w:val="00057045"/>
    <w:rsid w:val="00057A4F"/>
    <w:rsid w:val="000604B0"/>
    <w:rsid w:val="00061D44"/>
    <w:rsid w:val="0006311C"/>
    <w:rsid w:val="0006392D"/>
    <w:rsid w:val="00063E5E"/>
    <w:rsid w:val="000701EC"/>
    <w:rsid w:val="000703F9"/>
    <w:rsid w:val="00070451"/>
    <w:rsid w:val="00071CB1"/>
    <w:rsid w:val="00072B3F"/>
    <w:rsid w:val="00081F7E"/>
    <w:rsid w:val="000910A4"/>
    <w:rsid w:val="00091E97"/>
    <w:rsid w:val="00094801"/>
    <w:rsid w:val="00095CD4"/>
    <w:rsid w:val="00097DEF"/>
    <w:rsid w:val="000A4118"/>
    <w:rsid w:val="000A659F"/>
    <w:rsid w:val="000A7EC1"/>
    <w:rsid w:val="000B1F9E"/>
    <w:rsid w:val="000B4733"/>
    <w:rsid w:val="000B52B7"/>
    <w:rsid w:val="000B67FE"/>
    <w:rsid w:val="000B7A82"/>
    <w:rsid w:val="000C3237"/>
    <w:rsid w:val="000C635E"/>
    <w:rsid w:val="000D002D"/>
    <w:rsid w:val="000D056C"/>
    <w:rsid w:val="000E2063"/>
    <w:rsid w:val="000E6CC3"/>
    <w:rsid w:val="000F3EE4"/>
    <w:rsid w:val="000F4A0F"/>
    <w:rsid w:val="00102F76"/>
    <w:rsid w:val="00103167"/>
    <w:rsid w:val="00103D36"/>
    <w:rsid w:val="00105B80"/>
    <w:rsid w:val="001112A7"/>
    <w:rsid w:val="00112CCC"/>
    <w:rsid w:val="00120546"/>
    <w:rsid w:val="00123D2F"/>
    <w:rsid w:val="0012527E"/>
    <w:rsid w:val="00125421"/>
    <w:rsid w:val="00131DAD"/>
    <w:rsid w:val="00132086"/>
    <w:rsid w:val="00133E33"/>
    <w:rsid w:val="00134793"/>
    <w:rsid w:val="00135AC7"/>
    <w:rsid w:val="00136CE5"/>
    <w:rsid w:val="0014206C"/>
    <w:rsid w:val="00143392"/>
    <w:rsid w:val="00143F34"/>
    <w:rsid w:val="001505F2"/>
    <w:rsid w:val="00150DC1"/>
    <w:rsid w:val="001542CB"/>
    <w:rsid w:val="00155ED7"/>
    <w:rsid w:val="001560C9"/>
    <w:rsid w:val="00156B62"/>
    <w:rsid w:val="001614E1"/>
    <w:rsid w:val="00161866"/>
    <w:rsid w:val="00163639"/>
    <w:rsid w:val="00166C14"/>
    <w:rsid w:val="0016733E"/>
    <w:rsid w:val="00167A33"/>
    <w:rsid w:val="00174EF0"/>
    <w:rsid w:val="001767B8"/>
    <w:rsid w:val="00177CC7"/>
    <w:rsid w:val="0018382E"/>
    <w:rsid w:val="00190252"/>
    <w:rsid w:val="0019065E"/>
    <w:rsid w:val="00196175"/>
    <w:rsid w:val="001A22B0"/>
    <w:rsid w:val="001A430E"/>
    <w:rsid w:val="001A54A3"/>
    <w:rsid w:val="001A5681"/>
    <w:rsid w:val="001B1767"/>
    <w:rsid w:val="001B2F86"/>
    <w:rsid w:val="001B4455"/>
    <w:rsid w:val="001B4A77"/>
    <w:rsid w:val="001B55F3"/>
    <w:rsid w:val="001C0E35"/>
    <w:rsid w:val="001C5ADE"/>
    <w:rsid w:val="001C70C0"/>
    <w:rsid w:val="001D4D8F"/>
    <w:rsid w:val="001D5377"/>
    <w:rsid w:val="001D64E5"/>
    <w:rsid w:val="001D6E8A"/>
    <w:rsid w:val="001D71E8"/>
    <w:rsid w:val="001E292A"/>
    <w:rsid w:val="001E415D"/>
    <w:rsid w:val="001E4800"/>
    <w:rsid w:val="001E4D7E"/>
    <w:rsid w:val="001E6945"/>
    <w:rsid w:val="001E7723"/>
    <w:rsid w:val="001F00B4"/>
    <w:rsid w:val="001F244B"/>
    <w:rsid w:val="001F2BFF"/>
    <w:rsid w:val="001F2EAE"/>
    <w:rsid w:val="001F30F0"/>
    <w:rsid w:val="001F5049"/>
    <w:rsid w:val="001F72DF"/>
    <w:rsid w:val="001F7CE6"/>
    <w:rsid w:val="002006E5"/>
    <w:rsid w:val="00202800"/>
    <w:rsid w:val="00202896"/>
    <w:rsid w:val="00207431"/>
    <w:rsid w:val="00210153"/>
    <w:rsid w:val="00211BD1"/>
    <w:rsid w:val="00215947"/>
    <w:rsid w:val="00217BD4"/>
    <w:rsid w:val="002207B0"/>
    <w:rsid w:val="00220FD5"/>
    <w:rsid w:val="002210D8"/>
    <w:rsid w:val="00222B3A"/>
    <w:rsid w:val="00223108"/>
    <w:rsid w:val="0022368D"/>
    <w:rsid w:val="00224770"/>
    <w:rsid w:val="0022592D"/>
    <w:rsid w:val="002265D7"/>
    <w:rsid w:val="00227CEB"/>
    <w:rsid w:val="002328BB"/>
    <w:rsid w:val="00235836"/>
    <w:rsid w:val="002366D6"/>
    <w:rsid w:val="00237C93"/>
    <w:rsid w:val="00241657"/>
    <w:rsid w:val="0024702C"/>
    <w:rsid w:val="00252E4C"/>
    <w:rsid w:val="00253C5B"/>
    <w:rsid w:val="00254526"/>
    <w:rsid w:val="0025754D"/>
    <w:rsid w:val="00264A92"/>
    <w:rsid w:val="0027734A"/>
    <w:rsid w:val="00280961"/>
    <w:rsid w:val="00280CD1"/>
    <w:rsid w:val="0028142A"/>
    <w:rsid w:val="0028649D"/>
    <w:rsid w:val="002874BA"/>
    <w:rsid w:val="00290502"/>
    <w:rsid w:val="00292292"/>
    <w:rsid w:val="00292C9A"/>
    <w:rsid w:val="00295CCB"/>
    <w:rsid w:val="002A2F6D"/>
    <w:rsid w:val="002A35B4"/>
    <w:rsid w:val="002B0B32"/>
    <w:rsid w:val="002B5031"/>
    <w:rsid w:val="002B560A"/>
    <w:rsid w:val="002C14FA"/>
    <w:rsid w:val="002C2A70"/>
    <w:rsid w:val="002C46F1"/>
    <w:rsid w:val="002C74CA"/>
    <w:rsid w:val="002C7D38"/>
    <w:rsid w:val="002D191D"/>
    <w:rsid w:val="002D4A5B"/>
    <w:rsid w:val="002E42AB"/>
    <w:rsid w:val="002F0223"/>
    <w:rsid w:val="002F1EFD"/>
    <w:rsid w:val="002F3FAB"/>
    <w:rsid w:val="002F52AA"/>
    <w:rsid w:val="002F55BE"/>
    <w:rsid w:val="002F5784"/>
    <w:rsid w:val="002F61C9"/>
    <w:rsid w:val="002F648F"/>
    <w:rsid w:val="002F7E12"/>
    <w:rsid w:val="00301BA9"/>
    <w:rsid w:val="0030201D"/>
    <w:rsid w:val="0031055D"/>
    <w:rsid w:val="00311E31"/>
    <w:rsid w:val="00313AFC"/>
    <w:rsid w:val="003164CE"/>
    <w:rsid w:val="00320A9D"/>
    <w:rsid w:val="00321173"/>
    <w:rsid w:val="0032258D"/>
    <w:rsid w:val="00323B68"/>
    <w:rsid w:val="0032413D"/>
    <w:rsid w:val="003249C1"/>
    <w:rsid w:val="00326184"/>
    <w:rsid w:val="00326B67"/>
    <w:rsid w:val="0033130E"/>
    <w:rsid w:val="0033152B"/>
    <w:rsid w:val="00331D0B"/>
    <w:rsid w:val="0033201F"/>
    <w:rsid w:val="003322EC"/>
    <w:rsid w:val="00333D85"/>
    <w:rsid w:val="00335534"/>
    <w:rsid w:val="00335D37"/>
    <w:rsid w:val="00342EA3"/>
    <w:rsid w:val="0034319A"/>
    <w:rsid w:val="00344A33"/>
    <w:rsid w:val="00346A91"/>
    <w:rsid w:val="00346B2B"/>
    <w:rsid w:val="003474E3"/>
    <w:rsid w:val="00347863"/>
    <w:rsid w:val="003501D3"/>
    <w:rsid w:val="003524EE"/>
    <w:rsid w:val="00355846"/>
    <w:rsid w:val="003563BA"/>
    <w:rsid w:val="00357A7F"/>
    <w:rsid w:val="00357DAD"/>
    <w:rsid w:val="003613C2"/>
    <w:rsid w:val="00361959"/>
    <w:rsid w:val="00370EF2"/>
    <w:rsid w:val="0037401B"/>
    <w:rsid w:val="0037430B"/>
    <w:rsid w:val="00380105"/>
    <w:rsid w:val="00380E28"/>
    <w:rsid w:val="0038169D"/>
    <w:rsid w:val="0038265B"/>
    <w:rsid w:val="00384182"/>
    <w:rsid w:val="0038795E"/>
    <w:rsid w:val="00391FF1"/>
    <w:rsid w:val="00393B35"/>
    <w:rsid w:val="003943C4"/>
    <w:rsid w:val="003953A6"/>
    <w:rsid w:val="00396CAF"/>
    <w:rsid w:val="003A0BBE"/>
    <w:rsid w:val="003A28CA"/>
    <w:rsid w:val="003A4787"/>
    <w:rsid w:val="003B049A"/>
    <w:rsid w:val="003B1B7C"/>
    <w:rsid w:val="003B7700"/>
    <w:rsid w:val="003C5533"/>
    <w:rsid w:val="003C645A"/>
    <w:rsid w:val="003E18BC"/>
    <w:rsid w:val="003E4D67"/>
    <w:rsid w:val="003E5F8C"/>
    <w:rsid w:val="003E700F"/>
    <w:rsid w:val="003E7684"/>
    <w:rsid w:val="003F24FE"/>
    <w:rsid w:val="003F3429"/>
    <w:rsid w:val="00400E54"/>
    <w:rsid w:val="00410771"/>
    <w:rsid w:val="00412C89"/>
    <w:rsid w:val="00415C83"/>
    <w:rsid w:val="00425074"/>
    <w:rsid w:val="00426621"/>
    <w:rsid w:val="0043023E"/>
    <w:rsid w:val="0043225F"/>
    <w:rsid w:val="00434CA1"/>
    <w:rsid w:val="0043514F"/>
    <w:rsid w:val="00443335"/>
    <w:rsid w:val="00443BF6"/>
    <w:rsid w:val="00444B66"/>
    <w:rsid w:val="004513ED"/>
    <w:rsid w:val="00453090"/>
    <w:rsid w:val="00457607"/>
    <w:rsid w:val="00462745"/>
    <w:rsid w:val="00463B62"/>
    <w:rsid w:val="00471002"/>
    <w:rsid w:val="00471547"/>
    <w:rsid w:val="0047497F"/>
    <w:rsid w:val="004758B8"/>
    <w:rsid w:val="004769EE"/>
    <w:rsid w:val="00481364"/>
    <w:rsid w:val="004864C2"/>
    <w:rsid w:val="004867C3"/>
    <w:rsid w:val="0049012D"/>
    <w:rsid w:val="00491775"/>
    <w:rsid w:val="004A064E"/>
    <w:rsid w:val="004B079B"/>
    <w:rsid w:val="004B1708"/>
    <w:rsid w:val="004B1D38"/>
    <w:rsid w:val="004B6E98"/>
    <w:rsid w:val="004B748C"/>
    <w:rsid w:val="004B7E68"/>
    <w:rsid w:val="004C1821"/>
    <w:rsid w:val="004C1F4A"/>
    <w:rsid w:val="004C2F0E"/>
    <w:rsid w:val="004C45C9"/>
    <w:rsid w:val="004C73BF"/>
    <w:rsid w:val="004D0A4C"/>
    <w:rsid w:val="004D38D6"/>
    <w:rsid w:val="004D58DB"/>
    <w:rsid w:val="004D73E9"/>
    <w:rsid w:val="004D7B79"/>
    <w:rsid w:val="004E08E9"/>
    <w:rsid w:val="004E1C1C"/>
    <w:rsid w:val="004E279F"/>
    <w:rsid w:val="004E2EC4"/>
    <w:rsid w:val="004E2F69"/>
    <w:rsid w:val="004E349F"/>
    <w:rsid w:val="004E54E6"/>
    <w:rsid w:val="004E56B9"/>
    <w:rsid w:val="004E5A12"/>
    <w:rsid w:val="004E7825"/>
    <w:rsid w:val="004F2794"/>
    <w:rsid w:val="004F406C"/>
    <w:rsid w:val="004F4C98"/>
    <w:rsid w:val="004F69A1"/>
    <w:rsid w:val="0050130D"/>
    <w:rsid w:val="00511439"/>
    <w:rsid w:val="00512D93"/>
    <w:rsid w:val="00513582"/>
    <w:rsid w:val="00513F73"/>
    <w:rsid w:val="005147AC"/>
    <w:rsid w:val="0051498D"/>
    <w:rsid w:val="00521197"/>
    <w:rsid w:val="00521E8F"/>
    <w:rsid w:val="005256A2"/>
    <w:rsid w:val="005256D3"/>
    <w:rsid w:val="005308AD"/>
    <w:rsid w:val="00534E2E"/>
    <w:rsid w:val="005366CC"/>
    <w:rsid w:val="00541427"/>
    <w:rsid w:val="00553F2D"/>
    <w:rsid w:val="00556257"/>
    <w:rsid w:val="0056050E"/>
    <w:rsid w:val="00562795"/>
    <w:rsid w:val="005637C5"/>
    <w:rsid w:val="005639BC"/>
    <w:rsid w:val="00573F01"/>
    <w:rsid w:val="00574EAD"/>
    <w:rsid w:val="00575281"/>
    <w:rsid w:val="005759EA"/>
    <w:rsid w:val="00586796"/>
    <w:rsid w:val="00590611"/>
    <w:rsid w:val="00593318"/>
    <w:rsid w:val="00596804"/>
    <w:rsid w:val="005B35CB"/>
    <w:rsid w:val="005B47AC"/>
    <w:rsid w:val="005B7525"/>
    <w:rsid w:val="005C1237"/>
    <w:rsid w:val="005C1AB0"/>
    <w:rsid w:val="005C3007"/>
    <w:rsid w:val="005C6E5E"/>
    <w:rsid w:val="005D0685"/>
    <w:rsid w:val="005D0693"/>
    <w:rsid w:val="005D2FB4"/>
    <w:rsid w:val="005D3BCC"/>
    <w:rsid w:val="005D4A77"/>
    <w:rsid w:val="005E1131"/>
    <w:rsid w:val="005E1742"/>
    <w:rsid w:val="005E2089"/>
    <w:rsid w:val="005E2D40"/>
    <w:rsid w:val="005E4151"/>
    <w:rsid w:val="005F0143"/>
    <w:rsid w:val="005F0A32"/>
    <w:rsid w:val="005F1996"/>
    <w:rsid w:val="005F4E7C"/>
    <w:rsid w:val="005F5262"/>
    <w:rsid w:val="005F7224"/>
    <w:rsid w:val="00601B1C"/>
    <w:rsid w:val="006030C8"/>
    <w:rsid w:val="0060484F"/>
    <w:rsid w:val="00606DF4"/>
    <w:rsid w:val="00606FE6"/>
    <w:rsid w:val="006075A9"/>
    <w:rsid w:val="0061133A"/>
    <w:rsid w:val="006152B1"/>
    <w:rsid w:val="00617DFB"/>
    <w:rsid w:val="00620174"/>
    <w:rsid w:val="006237C0"/>
    <w:rsid w:val="00627FD1"/>
    <w:rsid w:val="00630DEB"/>
    <w:rsid w:val="00631659"/>
    <w:rsid w:val="00632188"/>
    <w:rsid w:val="0063316F"/>
    <w:rsid w:val="006444DC"/>
    <w:rsid w:val="00644543"/>
    <w:rsid w:val="00650A3E"/>
    <w:rsid w:val="006515FB"/>
    <w:rsid w:val="00654783"/>
    <w:rsid w:val="00657696"/>
    <w:rsid w:val="006617A4"/>
    <w:rsid w:val="00673782"/>
    <w:rsid w:val="00675057"/>
    <w:rsid w:val="00677DA9"/>
    <w:rsid w:val="00682A20"/>
    <w:rsid w:val="00683BE6"/>
    <w:rsid w:val="00684390"/>
    <w:rsid w:val="0068469C"/>
    <w:rsid w:val="006905D3"/>
    <w:rsid w:val="0069111E"/>
    <w:rsid w:val="00692C8D"/>
    <w:rsid w:val="006A173B"/>
    <w:rsid w:val="006A2222"/>
    <w:rsid w:val="006A2A86"/>
    <w:rsid w:val="006A7812"/>
    <w:rsid w:val="006B2056"/>
    <w:rsid w:val="006B3722"/>
    <w:rsid w:val="006B3B1C"/>
    <w:rsid w:val="006B42C1"/>
    <w:rsid w:val="006B5228"/>
    <w:rsid w:val="006C0201"/>
    <w:rsid w:val="006C243E"/>
    <w:rsid w:val="006C3C66"/>
    <w:rsid w:val="006C491D"/>
    <w:rsid w:val="006C5CD9"/>
    <w:rsid w:val="006C65E8"/>
    <w:rsid w:val="006D178A"/>
    <w:rsid w:val="006D194F"/>
    <w:rsid w:val="006D25FE"/>
    <w:rsid w:val="006D3118"/>
    <w:rsid w:val="006D6692"/>
    <w:rsid w:val="006D6D53"/>
    <w:rsid w:val="006D757D"/>
    <w:rsid w:val="006E0F55"/>
    <w:rsid w:val="006E5651"/>
    <w:rsid w:val="006E5704"/>
    <w:rsid w:val="006E6CD0"/>
    <w:rsid w:val="006F06AB"/>
    <w:rsid w:val="006F2C96"/>
    <w:rsid w:val="006F404F"/>
    <w:rsid w:val="006F5A6D"/>
    <w:rsid w:val="00707E8D"/>
    <w:rsid w:val="00711033"/>
    <w:rsid w:val="00716962"/>
    <w:rsid w:val="0071755B"/>
    <w:rsid w:val="007206B6"/>
    <w:rsid w:val="00724E4F"/>
    <w:rsid w:val="00726718"/>
    <w:rsid w:val="00726736"/>
    <w:rsid w:val="007307DD"/>
    <w:rsid w:val="00730E7B"/>
    <w:rsid w:val="007310F6"/>
    <w:rsid w:val="00732CF3"/>
    <w:rsid w:val="00734AFE"/>
    <w:rsid w:val="0073549C"/>
    <w:rsid w:val="00735FF0"/>
    <w:rsid w:val="00736C47"/>
    <w:rsid w:val="00741DC3"/>
    <w:rsid w:val="00750F2D"/>
    <w:rsid w:val="0075433F"/>
    <w:rsid w:val="00754538"/>
    <w:rsid w:val="007546AB"/>
    <w:rsid w:val="00760B2F"/>
    <w:rsid w:val="00761AAA"/>
    <w:rsid w:val="007622EF"/>
    <w:rsid w:val="007629C6"/>
    <w:rsid w:val="00762DCD"/>
    <w:rsid w:val="00765266"/>
    <w:rsid w:val="00765B56"/>
    <w:rsid w:val="00772B60"/>
    <w:rsid w:val="0077324E"/>
    <w:rsid w:val="007776B6"/>
    <w:rsid w:val="00782567"/>
    <w:rsid w:val="00782C1B"/>
    <w:rsid w:val="00783D42"/>
    <w:rsid w:val="007853CE"/>
    <w:rsid w:val="00787102"/>
    <w:rsid w:val="007909CA"/>
    <w:rsid w:val="00792529"/>
    <w:rsid w:val="00794BC4"/>
    <w:rsid w:val="00795886"/>
    <w:rsid w:val="007A49E5"/>
    <w:rsid w:val="007B2801"/>
    <w:rsid w:val="007B33EF"/>
    <w:rsid w:val="007B3AF2"/>
    <w:rsid w:val="007B4136"/>
    <w:rsid w:val="007B496E"/>
    <w:rsid w:val="007B6D21"/>
    <w:rsid w:val="007C04D7"/>
    <w:rsid w:val="007C2CAC"/>
    <w:rsid w:val="007C4E25"/>
    <w:rsid w:val="007C5799"/>
    <w:rsid w:val="007C5885"/>
    <w:rsid w:val="007C5BE7"/>
    <w:rsid w:val="007D0E2B"/>
    <w:rsid w:val="007D169D"/>
    <w:rsid w:val="007D1750"/>
    <w:rsid w:val="007D5209"/>
    <w:rsid w:val="007D5242"/>
    <w:rsid w:val="007E0ED5"/>
    <w:rsid w:val="007E1BD2"/>
    <w:rsid w:val="007E532E"/>
    <w:rsid w:val="007E5A58"/>
    <w:rsid w:val="007E6684"/>
    <w:rsid w:val="007E7F2B"/>
    <w:rsid w:val="007F3F74"/>
    <w:rsid w:val="007F4EF6"/>
    <w:rsid w:val="007F6F29"/>
    <w:rsid w:val="007F7375"/>
    <w:rsid w:val="00800406"/>
    <w:rsid w:val="0080052F"/>
    <w:rsid w:val="00800976"/>
    <w:rsid w:val="008043FE"/>
    <w:rsid w:val="00811275"/>
    <w:rsid w:val="00813B9B"/>
    <w:rsid w:val="00813C39"/>
    <w:rsid w:val="00814933"/>
    <w:rsid w:val="0081550C"/>
    <w:rsid w:val="00815CB1"/>
    <w:rsid w:val="00815D4E"/>
    <w:rsid w:val="008174D5"/>
    <w:rsid w:val="008208CA"/>
    <w:rsid w:val="00823596"/>
    <w:rsid w:val="00823EC2"/>
    <w:rsid w:val="00825C0B"/>
    <w:rsid w:val="0082654D"/>
    <w:rsid w:val="00827BF3"/>
    <w:rsid w:val="008311F5"/>
    <w:rsid w:val="0083219B"/>
    <w:rsid w:val="0084228C"/>
    <w:rsid w:val="00844B81"/>
    <w:rsid w:val="00844D5D"/>
    <w:rsid w:val="00844EAB"/>
    <w:rsid w:val="0085121C"/>
    <w:rsid w:val="00853DCD"/>
    <w:rsid w:val="00853E9F"/>
    <w:rsid w:val="0085765B"/>
    <w:rsid w:val="00862F43"/>
    <w:rsid w:val="00865951"/>
    <w:rsid w:val="00867745"/>
    <w:rsid w:val="0087052A"/>
    <w:rsid w:val="00872BF8"/>
    <w:rsid w:val="00874B7A"/>
    <w:rsid w:val="0087683A"/>
    <w:rsid w:val="008812DE"/>
    <w:rsid w:val="008830AE"/>
    <w:rsid w:val="00883EA6"/>
    <w:rsid w:val="0088424D"/>
    <w:rsid w:val="00887413"/>
    <w:rsid w:val="00893785"/>
    <w:rsid w:val="008958FE"/>
    <w:rsid w:val="008959ED"/>
    <w:rsid w:val="008A0752"/>
    <w:rsid w:val="008A0940"/>
    <w:rsid w:val="008A10F3"/>
    <w:rsid w:val="008A2768"/>
    <w:rsid w:val="008A2D00"/>
    <w:rsid w:val="008A378E"/>
    <w:rsid w:val="008A4506"/>
    <w:rsid w:val="008A4B79"/>
    <w:rsid w:val="008B1E7C"/>
    <w:rsid w:val="008B2907"/>
    <w:rsid w:val="008B538F"/>
    <w:rsid w:val="008B7275"/>
    <w:rsid w:val="008C6261"/>
    <w:rsid w:val="008C697E"/>
    <w:rsid w:val="008C72C9"/>
    <w:rsid w:val="008D12F1"/>
    <w:rsid w:val="008D1EB4"/>
    <w:rsid w:val="008D3454"/>
    <w:rsid w:val="008D3E71"/>
    <w:rsid w:val="008D42FF"/>
    <w:rsid w:val="008D5CEE"/>
    <w:rsid w:val="008D7239"/>
    <w:rsid w:val="008D731A"/>
    <w:rsid w:val="008E1DB7"/>
    <w:rsid w:val="008E3EDF"/>
    <w:rsid w:val="008E6E39"/>
    <w:rsid w:val="008E73DE"/>
    <w:rsid w:val="008F0B56"/>
    <w:rsid w:val="008F13C6"/>
    <w:rsid w:val="008F50C0"/>
    <w:rsid w:val="008F5D3A"/>
    <w:rsid w:val="00900EFD"/>
    <w:rsid w:val="00901C56"/>
    <w:rsid w:val="009036C0"/>
    <w:rsid w:val="00903943"/>
    <w:rsid w:val="0090726C"/>
    <w:rsid w:val="00912997"/>
    <w:rsid w:val="00912B12"/>
    <w:rsid w:val="00913401"/>
    <w:rsid w:val="00915242"/>
    <w:rsid w:val="0091532B"/>
    <w:rsid w:val="0091738D"/>
    <w:rsid w:val="00917A9D"/>
    <w:rsid w:val="00924A13"/>
    <w:rsid w:val="00924F9F"/>
    <w:rsid w:val="00931A84"/>
    <w:rsid w:val="00932EC8"/>
    <w:rsid w:val="00933A7C"/>
    <w:rsid w:val="0093458F"/>
    <w:rsid w:val="00936CFA"/>
    <w:rsid w:val="009405EA"/>
    <w:rsid w:val="00940A59"/>
    <w:rsid w:val="00942A75"/>
    <w:rsid w:val="00942FDA"/>
    <w:rsid w:val="00943173"/>
    <w:rsid w:val="00945189"/>
    <w:rsid w:val="00946143"/>
    <w:rsid w:val="00946F7C"/>
    <w:rsid w:val="009502C2"/>
    <w:rsid w:val="00950F89"/>
    <w:rsid w:val="00952137"/>
    <w:rsid w:val="00955E2F"/>
    <w:rsid w:val="009576B9"/>
    <w:rsid w:val="00961CD0"/>
    <w:rsid w:val="00962978"/>
    <w:rsid w:val="0096383B"/>
    <w:rsid w:val="00964590"/>
    <w:rsid w:val="00966E0F"/>
    <w:rsid w:val="009725A9"/>
    <w:rsid w:val="0097539D"/>
    <w:rsid w:val="00975C00"/>
    <w:rsid w:val="00977187"/>
    <w:rsid w:val="00981330"/>
    <w:rsid w:val="00981C9E"/>
    <w:rsid w:val="00985894"/>
    <w:rsid w:val="00987766"/>
    <w:rsid w:val="00987EFF"/>
    <w:rsid w:val="00992258"/>
    <w:rsid w:val="00993759"/>
    <w:rsid w:val="00993F95"/>
    <w:rsid w:val="009972CE"/>
    <w:rsid w:val="009A0D5C"/>
    <w:rsid w:val="009A2C46"/>
    <w:rsid w:val="009A3B08"/>
    <w:rsid w:val="009A3D94"/>
    <w:rsid w:val="009A4AA3"/>
    <w:rsid w:val="009A67B9"/>
    <w:rsid w:val="009B17F2"/>
    <w:rsid w:val="009B2D8B"/>
    <w:rsid w:val="009B7A36"/>
    <w:rsid w:val="009B7BED"/>
    <w:rsid w:val="009C16EC"/>
    <w:rsid w:val="009C5743"/>
    <w:rsid w:val="009C604D"/>
    <w:rsid w:val="009D1F66"/>
    <w:rsid w:val="009E3854"/>
    <w:rsid w:val="009E5181"/>
    <w:rsid w:val="009E7D91"/>
    <w:rsid w:val="009F73DD"/>
    <w:rsid w:val="009F7F39"/>
    <w:rsid w:val="00A00635"/>
    <w:rsid w:val="00A020E2"/>
    <w:rsid w:val="00A02184"/>
    <w:rsid w:val="00A0267B"/>
    <w:rsid w:val="00A03193"/>
    <w:rsid w:val="00A0390C"/>
    <w:rsid w:val="00A05707"/>
    <w:rsid w:val="00A06253"/>
    <w:rsid w:val="00A078FB"/>
    <w:rsid w:val="00A07A09"/>
    <w:rsid w:val="00A16E74"/>
    <w:rsid w:val="00A22655"/>
    <w:rsid w:val="00A311AD"/>
    <w:rsid w:val="00A32C3F"/>
    <w:rsid w:val="00A34062"/>
    <w:rsid w:val="00A35835"/>
    <w:rsid w:val="00A372D0"/>
    <w:rsid w:val="00A37F62"/>
    <w:rsid w:val="00A401C8"/>
    <w:rsid w:val="00A44496"/>
    <w:rsid w:val="00A44601"/>
    <w:rsid w:val="00A506FD"/>
    <w:rsid w:val="00A52416"/>
    <w:rsid w:val="00A527D6"/>
    <w:rsid w:val="00A57051"/>
    <w:rsid w:val="00A626E0"/>
    <w:rsid w:val="00A62827"/>
    <w:rsid w:val="00A6451E"/>
    <w:rsid w:val="00A64FAE"/>
    <w:rsid w:val="00A65B6D"/>
    <w:rsid w:val="00A67BE0"/>
    <w:rsid w:val="00A70532"/>
    <w:rsid w:val="00A716F6"/>
    <w:rsid w:val="00A72061"/>
    <w:rsid w:val="00A75938"/>
    <w:rsid w:val="00A80474"/>
    <w:rsid w:val="00A8095A"/>
    <w:rsid w:val="00A80B55"/>
    <w:rsid w:val="00A8441A"/>
    <w:rsid w:val="00A851F7"/>
    <w:rsid w:val="00A85F03"/>
    <w:rsid w:val="00A87755"/>
    <w:rsid w:val="00A903BE"/>
    <w:rsid w:val="00A908C0"/>
    <w:rsid w:val="00A92427"/>
    <w:rsid w:val="00A97CCC"/>
    <w:rsid w:val="00AA2865"/>
    <w:rsid w:val="00AA2D4E"/>
    <w:rsid w:val="00AA50F2"/>
    <w:rsid w:val="00AB0095"/>
    <w:rsid w:val="00AB0BB9"/>
    <w:rsid w:val="00AB1B4D"/>
    <w:rsid w:val="00AB27EC"/>
    <w:rsid w:val="00AB3023"/>
    <w:rsid w:val="00AB46C5"/>
    <w:rsid w:val="00AB4834"/>
    <w:rsid w:val="00AC04C0"/>
    <w:rsid w:val="00AC4EE1"/>
    <w:rsid w:val="00AC615E"/>
    <w:rsid w:val="00AC71C1"/>
    <w:rsid w:val="00AC765A"/>
    <w:rsid w:val="00AD0776"/>
    <w:rsid w:val="00AD19B1"/>
    <w:rsid w:val="00AD40D7"/>
    <w:rsid w:val="00AD4EF8"/>
    <w:rsid w:val="00AD576F"/>
    <w:rsid w:val="00AD6AD5"/>
    <w:rsid w:val="00AD6ED8"/>
    <w:rsid w:val="00AE2C30"/>
    <w:rsid w:val="00AE7A18"/>
    <w:rsid w:val="00AF33A6"/>
    <w:rsid w:val="00AF3B61"/>
    <w:rsid w:val="00AF7B8C"/>
    <w:rsid w:val="00B00276"/>
    <w:rsid w:val="00B06E3D"/>
    <w:rsid w:val="00B07DDB"/>
    <w:rsid w:val="00B15546"/>
    <w:rsid w:val="00B21DEA"/>
    <w:rsid w:val="00B2777F"/>
    <w:rsid w:val="00B33E3C"/>
    <w:rsid w:val="00B34A4D"/>
    <w:rsid w:val="00B356F0"/>
    <w:rsid w:val="00B36EC5"/>
    <w:rsid w:val="00B4062D"/>
    <w:rsid w:val="00B42C46"/>
    <w:rsid w:val="00B47787"/>
    <w:rsid w:val="00B504FE"/>
    <w:rsid w:val="00B5545D"/>
    <w:rsid w:val="00B56704"/>
    <w:rsid w:val="00B6205C"/>
    <w:rsid w:val="00B6274B"/>
    <w:rsid w:val="00B64962"/>
    <w:rsid w:val="00B84741"/>
    <w:rsid w:val="00B86693"/>
    <w:rsid w:val="00B86C13"/>
    <w:rsid w:val="00B91F60"/>
    <w:rsid w:val="00B94B67"/>
    <w:rsid w:val="00B95DB4"/>
    <w:rsid w:val="00B96ECF"/>
    <w:rsid w:val="00BA5288"/>
    <w:rsid w:val="00BA59F2"/>
    <w:rsid w:val="00BA6A8A"/>
    <w:rsid w:val="00BB098B"/>
    <w:rsid w:val="00BB11D3"/>
    <w:rsid w:val="00BB3BBE"/>
    <w:rsid w:val="00BB3E8E"/>
    <w:rsid w:val="00BB7867"/>
    <w:rsid w:val="00BC0C7A"/>
    <w:rsid w:val="00BC15D3"/>
    <w:rsid w:val="00BC31DE"/>
    <w:rsid w:val="00BC56C8"/>
    <w:rsid w:val="00BC7924"/>
    <w:rsid w:val="00BD33A4"/>
    <w:rsid w:val="00BD5F86"/>
    <w:rsid w:val="00BE2B75"/>
    <w:rsid w:val="00BE3E72"/>
    <w:rsid w:val="00BE4BF8"/>
    <w:rsid w:val="00BE59A5"/>
    <w:rsid w:val="00BF0D79"/>
    <w:rsid w:val="00BF3653"/>
    <w:rsid w:val="00BF4444"/>
    <w:rsid w:val="00BF57A9"/>
    <w:rsid w:val="00BF7E31"/>
    <w:rsid w:val="00C01589"/>
    <w:rsid w:val="00C03928"/>
    <w:rsid w:val="00C0409C"/>
    <w:rsid w:val="00C144C1"/>
    <w:rsid w:val="00C209C5"/>
    <w:rsid w:val="00C21F6D"/>
    <w:rsid w:val="00C223B4"/>
    <w:rsid w:val="00C23F67"/>
    <w:rsid w:val="00C26DE6"/>
    <w:rsid w:val="00C3142C"/>
    <w:rsid w:val="00C32488"/>
    <w:rsid w:val="00C34604"/>
    <w:rsid w:val="00C34943"/>
    <w:rsid w:val="00C37C66"/>
    <w:rsid w:val="00C41F36"/>
    <w:rsid w:val="00C4272A"/>
    <w:rsid w:val="00C42A11"/>
    <w:rsid w:val="00C445BF"/>
    <w:rsid w:val="00C5252A"/>
    <w:rsid w:val="00C52DAD"/>
    <w:rsid w:val="00C53D33"/>
    <w:rsid w:val="00C55D91"/>
    <w:rsid w:val="00C6215B"/>
    <w:rsid w:val="00C630B5"/>
    <w:rsid w:val="00C65047"/>
    <w:rsid w:val="00C6513E"/>
    <w:rsid w:val="00C678D1"/>
    <w:rsid w:val="00C731A6"/>
    <w:rsid w:val="00C7717A"/>
    <w:rsid w:val="00C771E0"/>
    <w:rsid w:val="00C7732B"/>
    <w:rsid w:val="00C80A01"/>
    <w:rsid w:val="00C81E1D"/>
    <w:rsid w:val="00C8230C"/>
    <w:rsid w:val="00C85C73"/>
    <w:rsid w:val="00C861D8"/>
    <w:rsid w:val="00C87C2D"/>
    <w:rsid w:val="00C904A8"/>
    <w:rsid w:val="00C90D19"/>
    <w:rsid w:val="00C93186"/>
    <w:rsid w:val="00C9373C"/>
    <w:rsid w:val="00C93868"/>
    <w:rsid w:val="00C9495B"/>
    <w:rsid w:val="00C94E5F"/>
    <w:rsid w:val="00CA0020"/>
    <w:rsid w:val="00CA3CDC"/>
    <w:rsid w:val="00CA75A6"/>
    <w:rsid w:val="00CB08CE"/>
    <w:rsid w:val="00CB0C59"/>
    <w:rsid w:val="00CB3442"/>
    <w:rsid w:val="00CB5707"/>
    <w:rsid w:val="00CB587B"/>
    <w:rsid w:val="00CB699F"/>
    <w:rsid w:val="00CB6A4F"/>
    <w:rsid w:val="00CC12CF"/>
    <w:rsid w:val="00CC33BF"/>
    <w:rsid w:val="00CD206B"/>
    <w:rsid w:val="00CD25CB"/>
    <w:rsid w:val="00CD2DA6"/>
    <w:rsid w:val="00CE0937"/>
    <w:rsid w:val="00CE12BE"/>
    <w:rsid w:val="00CE1B8D"/>
    <w:rsid w:val="00CE1C39"/>
    <w:rsid w:val="00CE352E"/>
    <w:rsid w:val="00CE4915"/>
    <w:rsid w:val="00CE6601"/>
    <w:rsid w:val="00CE7A3C"/>
    <w:rsid w:val="00CF0F83"/>
    <w:rsid w:val="00CF15CD"/>
    <w:rsid w:val="00CF622D"/>
    <w:rsid w:val="00CF6996"/>
    <w:rsid w:val="00D00BEF"/>
    <w:rsid w:val="00D04DCD"/>
    <w:rsid w:val="00D07264"/>
    <w:rsid w:val="00D118D9"/>
    <w:rsid w:val="00D135D8"/>
    <w:rsid w:val="00D1774C"/>
    <w:rsid w:val="00D23F12"/>
    <w:rsid w:val="00D27C35"/>
    <w:rsid w:val="00D319F2"/>
    <w:rsid w:val="00D35696"/>
    <w:rsid w:val="00D3673C"/>
    <w:rsid w:val="00D36DE5"/>
    <w:rsid w:val="00D36E71"/>
    <w:rsid w:val="00D3740C"/>
    <w:rsid w:val="00D436E5"/>
    <w:rsid w:val="00D4394C"/>
    <w:rsid w:val="00D44138"/>
    <w:rsid w:val="00D44782"/>
    <w:rsid w:val="00D5047B"/>
    <w:rsid w:val="00D603A7"/>
    <w:rsid w:val="00D62274"/>
    <w:rsid w:val="00D628DB"/>
    <w:rsid w:val="00D70582"/>
    <w:rsid w:val="00D73B76"/>
    <w:rsid w:val="00D73D35"/>
    <w:rsid w:val="00D743F6"/>
    <w:rsid w:val="00D7571C"/>
    <w:rsid w:val="00D83B7B"/>
    <w:rsid w:val="00D84B80"/>
    <w:rsid w:val="00D9492E"/>
    <w:rsid w:val="00D951C0"/>
    <w:rsid w:val="00D95D93"/>
    <w:rsid w:val="00D96567"/>
    <w:rsid w:val="00D9730F"/>
    <w:rsid w:val="00DA2976"/>
    <w:rsid w:val="00DA3786"/>
    <w:rsid w:val="00DA6ED8"/>
    <w:rsid w:val="00DB0796"/>
    <w:rsid w:val="00DB1A5E"/>
    <w:rsid w:val="00DB33E8"/>
    <w:rsid w:val="00DB43F0"/>
    <w:rsid w:val="00DB5FC3"/>
    <w:rsid w:val="00DC57D6"/>
    <w:rsid w:val="00DC6380"/>
    <w:rsid w:val="00DC72BD"/>
    <w:rsid w:val="00DD0127"/>
    <w:rsid w:val="00DD0C67"/>
    <w:rsid w:val="00DD1133"/>
    <w:rsid w:val="00DD19DC"/>
    <w:rsid w:val="00DD2141"/>
    <w:rsid w:val="00DD523D"/>
    <w:rsid w:val="00DD5F3D"/>
    <w:rsid w:val="00DD6D3F"/>
    <w:rsid w:val="00DE1FB4"/>
    <w:rsid w:val="00DE47CA"/>
    <w:rsid w:val="00DE6354"/>
    <w:rsid w:val="00DE6F1B"/>
    <w:rsid w:val="00DE7659"/>
    <w:rsid w:val="00DF2852"/>
    <w:rsid w:val="00DF4B0F"/>
    <w:rsid w:val="00DF687D"/>
    <w:rsid w:val="00E01F6B"/>
    <w:rsid w:val="00E01F88"/>
    <w:rsid w:val="00E037D5"/>
    <w:rsid w:val="00E05B0A"/>
    <w:rsid w:val="00E05E4D"/>
    <w:rsid w:val="00E07C2A"/>
    <w:rsid w:val="00E10691"/>
    <w:rsid w:val="00E22DAD"/>
    <w:rsid w:val="00E23CD3"/>
    <w:rsid w:val="00E25016"/>
    <w:rsid w:val="00E250FC"/>
    <w:rsid w:val="00E27276"/>
    <w:rsid w:val="00E30D70"/>
    <w:rsid w:val="00E30EF1"/>
    <w:rsid w:val="00E33E30"/>
    <w:rsid w:val="00E346B7"/>
    <w:rsid w:val="00E400D9"/>
    <w:rsid w:val="00E46DB3"/>
    <w:rsid w:val="00E506BB"/>
    <w:rsid w:val="00E511DC"/>
    <w:rsid w:val="00E514ED"/>
    <w:rsid w:val="00E51DBD"/>
    <w:rsid w:val="00E55060"/>
    <w:rsid w:val="00E558BB"/>
    <w:rsid w:val="00E56BDF"/>
    <w:rsid w:val="00E57172"/>
    <w:rsid w:val="00E67B6A"/>
    <w:rsid w:val="00E67E5E"/>
    <w:rsid w:val="00E7490B"/>
    <w:rsid w:val="00E76449"/>
    <w:rsid w:val="00E77D31"/>
    <w:rsid w:val="00E854BC"/>
    <w:rsid w:val="00E866EB"/>
    <w:rsid w:val="00E87B58"/>
    <w:rsid w:val="00E92884"/>
    <w:rsid w:val="00E97EE0"/>
    <w:rsid w:val="00EA160B"/>
    <w:rsid w:val="00EA45E9"/>
    <w:rsid w:val="00EA49D1"/>
    <w:rsid w:val="00EA56A0"/>
    <w:rsid w:val="00EA5CB5"/>
    <w:rsid w:val="00EB1C6D"/>
    <w:rsid w:val="00EB2E6D"/>
    <w:rsid w:val="00EB3150"/>
    <w:rsid w:val="00EB5CA0"/>
    <w:rsid w:val="00EB6424"/>
    <w:rsid w:val="00EB662F"/>
    <w:rsid w:val="00EC1065"/>
    <w:rsid w:val="00EC2737"/>
    <w:rsid w:val="00EC71F7"/>
    <w:rsid w:val="00ED7661"/>
    <w:rsid w:val="00EE0A6C"/>
    <w:rsid w:val="00EE1092"/>
    <w:rsid w:val="00EE144F"/>
    <w:rsid w:val="00EE1B91"/>
    <w:rsid w:val="00EE2E91"/>
    <w:rsid w:val="00EE3AEB"/>
    <w:rsid w:val="00EE46B4"/>
    <w:rsid w:val="00EE6740"/>
    <w:rsid w:val="00EF7295"/>
    <w:rsid w:val="00F061B5"/>
    <w:rsid w:val="00F067FB"/>
    <w:rsid w:val="00F06E90"/>
    <w:rsid w:val="00F130AD"/>
    <w:rsid w:val="00F1372B"/>
    <w:rsid w:val="00F1765B"/>
    <w:rsid w:val="00F2016A"/>
    <w:rsid w:val="00F23939"/>
    <w:rsid w:val="00F2434B"/>
    <w:rsid w:val="00F24EB1"/>
    <w:rsid w:val="00F25EB2"/>
    <w:rsid w:val="00F27980"/>
    <w:rsid w:val="00F30689"/>
    <w:rsid w:val="00F316DB"/>
    <w:rsid w:val="00F31C00"/>
    <w:rsid w:val="00F35235"/>
    <w:rsid w:val="00F3799E"/>
    <w:rsid w:val="00F37D33"/>
    <w:rsid w:val="00F400F8"/>
    <w:rsid w:val="00F41B12"/>
    <w:rsid w:val="00F50F9F"/>
    <w:rsid w:val="00F64D02"/>
    <w:rsid w:val="00F705B1"/>
    <w:rsid w:val="00F70FC0"/>
    <w:rsid w:val="00F72721"/>
    <w:rsid w:val="00F76CB3"/>
    <w:rsid w:val="00F778C7"/>
    <w:rsid w:val="00F80775"/>
    <w:rsid w:val="00F80BD2"/>
    <w:rsid w:val="00F8335C"/>
    <w:rsid w:val="00F9307E"/>
    <w:rsid w:val="00F93871"/>
    <w:rsid w:val="00F95AD4"/>
    <w:rsid w:val="00FB5377"/>
    <w:rsid w:val="00FC030A"/>
    <w:rsid w:val="00FC2012"/>
    <w:rsid w:val="00FC2354"/>
    <w:rsid w:val="00FC6781"/>
    <w:rsid w:val="00FC709D"/>
    <w:rsid w:val="00FD1F0F"/>
    <w:rsid w:val="00FE20CC"/>
    <w:rsid w:val="00FE4E22"/>
    <w:rsid w:val="00FE50E1"/>
    <w:rsid w:val="00FF3884"/>
    <w:rsid w:val="00FF4BED"/>
    <w:rsid w:val="00FF5BAD"/>
    <w:rsid w:val="00FF6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0F"/>
    <w:pPr>
      <w:spacing w:before="120"/>
      <w:jc w:val="both"/>
    </w:pPr>
    <w:rPr>
      <w:rFonts w:ascii="Arial" w:eastAsia="Calibri" w:hAnsi="Arial"/>
      <w:szCs w:val="22"/>
      <w:lang w:eastAsia="en-US"/>
    </w:rPr>
  </w:style>
  <w:style w:type="paragraph" w:styleId="Titre1">
    <w:name w:val="heading 1"/>
    <w:basedOn w:val="Normal"/>
    <w:next w:val="Normal"/>
    <w:qFormat/>
    <w:rsid w:val="00631659"/>
    <w:pPr>
      <w:keepNext/>
      <w:pBdr>
        <w:top w:val="dotted" w:sz="4" w:space="1" w:color="7030A0"/>
        <w:bottom w:val="dotted" w:sz="4" w:space="1" w:color="7030A0"/>
      </w:pBdr>
      <w:tabs>
        <w:tab w:val="left" w:pos="1559"/>
      </w:tabs>
      <w:outlineLvl w:val="0"/>
    </w:pPr>
    <w:rPr>
      <w:rFonts w:ascii="Arial Gras" w:hAnsi="Arial Gras"/>
      <w:b/>
      <w:caps/>
      <w:color w:val="7030A0"/>
      <w:sz w:val="26"/>
      <w:szCs w:val="24"/>
    </w:rPr>
  </w:style>
  <w:style w:type="paragraph" w:styleId="Titre2">
    <w:name w:val="heading 2"/>
    <w:basedOn w:val="Normal"/>
    <w:next w:val="Normal"/>
    <w:link w:val="Titre2Car"/>
    <w:qFormat/>
    <w:rsid w:val="00631659"/>
    <w:pPr>
      <w:keepNext/>
      <w:pBdr>
        <w:bottom w:val="single" w:sz="4" w:space="1" w:color="7030A0"/>
      </w:pBdr>
      <w:spacing w:before="240" w:after="120"/>
      <w:outlineLvl w:val="1"/>
    </w:pPr>
    <w:rPr>
      <w:rFonts w:ascii="Arial Gras" w:hAnsi="Arial Gras"/>
      <w:b/>
      <w:bCs/>
      <w:iCs/>
      <w:smallCaps/>
      <w:color w:val="7030A0"/>
      <w:sz w:val="24"/>
    </w:rPr>
  </w:style>
  <w:style w:type="paragraph" w:styleId="Titre3">
    <w:name w:val="heading 3"/>
    <w:basedOn w:val="Normal"/>
    <w:next w:val="Normal"/>
    <w:qFormat/>
    <w:rsid w:val="00631659"/>
    <w:pPr>
      <w:keepNext/>
      <w:outlineLvl w:val="2"/>
    </w:pPr>
    <w:rPr>
      <w:i/>
      <w:iCs/>
      <w:sz w:val="24"/>
      <w:szCs w:val="24"/>
    </w:rPr>
  </w:style>
  <w:style w:type="paragraph" w:styleId="Titre4">
    <w:name w:val="heading 4"/>
    <w:basedOn w:val="Normal"/>
    <w:next w:val="Normal"/>
    <w:qFormat/>
    <w:rsid w:val="00631659"/>
    <w:pPr>
      <w:keepNext/>
      <w:jc w:val="center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631659"/>
    <w:pPr>
      <w:keepNext/>
      <w:spacing w:after="120"/>
      <w:jc w:val="center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631659"/>
    <w:pPr>
      <w:keepNext/>
      <w:pBdr>
        <w:top w:val="single" w:sz="12" w:space="1" w:color="008000"/>
        <w:left w:val="single" w:sz="12" w:space="4" w:color="008000"/>
        <w:bottom w:val="single" w:sz="12" w:space="1" w:color="008000"/>
        <w:right w:val="single" w:sz="12" w:space="4" w:color="008000"/>
      </w:pBdr>
      <w:shd w:val="clear" w:color="auto" w:fill="000080"/>
      <w:tabs>
        <w:tab w:val="left" w:pos="1276"/>
      </w:tabs>
      <w:outlineLvl w:val="5"/>
    </w:pPr>
    <w:rPr>
      <w:rFonts w:ascii="Times New Roman" w:eastAsia="Times New Roman" w:hAnsi="Times New Roman"/>
      <w:b/>
      <w:bCs/>
      <w:smallCaps/>
      <w:sz w:val="22"/>
      <w:lang w:eastAsia="fr-FR"/>
    </w:rPr>
  </w:style>
  <w:style w:type="paragraph" w:styleId="Titre7">
    <w:name w:val="heading 7"/>
    <w:basedOn w:val="Normal"/>
    <w:next w:val="Normal"/>
    <w:rsid w:val="004864C2"/>
    <w:pPr>
      <w:keepNext/>
      <w:jc w:val="center"/>
      <w:outlineLvl w:val="6"/>
    </w:pPr>
    <w:rPr>
      <w:b/>
      <w:bCs/>
      <w:color w:val="7030A0"/>
      <w:sz w:val="24"/>
    </w:rPr>
  </w:style>
  <w:style w:type="paragraph" w:styleId="Titre8">
    <w:name w:val="heading 8"/>
    <w:basedOn w:val="Normal"/>
    <w:next w:val="Normal"/>
    <w:qFormat/>
    <w:rsid w:val="00631659"/>
    <w:pPr>
      <w:keepNext/>
      <w:pBdr>
        <w:top w:val="single" w:sz="12" w:space="6" w:color="000000"/>
        <w:left w:val="single" w:sz="12" w:space="1" w:color="000000"/>
        <w:bottom w:val="single" w:sz="12" w:space="6" w:color="000000"/>
        <w:right w:val="single" w:sz="12" w:space="1" w:color="000000"/>
      </w:pBdr>
      <w:shd w:val="clear" w:color="auto" w:fill="008000"/>
      <w:jc w:val="center"/>
      <w:outlineLvl w:val="7"/>
    </w:pPr>
    <w:rPr>
      <w:b/>
      <w:bCs/>
      <w:sz w:val="24"/>
      <w:szCs w:val="24"/>
    </w:rPr>
  </w:style>
  <w:style w:type="paragraph" w:styleId="Titre9">
    <w:name w:val="heading 9"/>
    <w:basedOn w:val="Normal"/>
    <w:next w:val="Normal"/>
    <w:qFormat/>
    <w:rsid w:val="00631659"/>
    <w:pPr>
      <w:keepNext/>
      <w:tabs>
        <w:tab w:val="left" w:pos="1276"/>
      </w:tabs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C1821"/>
    <w:pPr>
      <w:tabs>
        <w:tab w:val="center" w:pos="4320"/>
        <w:tab w:val="right" w:pos="8640"/>
      </w:tabs>
    </w:pPr>
  </w:style>
  <w:style w:type="paragraph" w:customStyle="1" w:styleId="Puce3">
    <w:name w:val="Puce 3"/>
    <w:basedOn w:val="Puce1"/>
    <w:rsid w:val="00A00635"/>
    <w:pPr>
      <w:numPr>
        <w:numId w:val="7"/>
      </w:numPr>
      <w:tabs>
        <w:tab w:val="left" w:pos="1080"/>
      </w:tabs>
      <w:ind w:left="1071" w:hanging="357"/>
    </w:pPr>
  </w:style>
  <w:style w:type="paragraph" w:customStyle="1" w:styleId="Puce1">
    <w:name w:val="Puce 1"/>
    <w:basedOn w:val="Normal"/>
    <w:qFormat/>
    <w:rsid w:val="00631659"/>
    <w:pPr>
      <w:numPr>
        <w:numId w:val="38"/>
      </w:numPr>
      <w:spacing w:before="0"/>
    </w:pPr>
  </w:style>
  <w:style w:type="paragraph" w:styleId="Pieddepage">
    <w:name w:val="footer"/>
    <w:basedOn w:val="Normal"/>
    <w:link w:val="PieddepageCar"/>
    <w:uiPriority w:val="99"/>
    <w:rsid w:val="00606DF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2"/>
      <w:lang w:eastAsia="fr-FR"/>
    </w:rPr>
  </w:style>
  <w:style w:type="character" w:customStyle="1" w:styleId="Titre2Car">
    <w:name w:val="Titre 2 Car"/>
    <w:link w:val="Titre2"/>
    <w:rsid w:val="00631659"/>
    <w:rPr>
      <w:rFonts w:ascii="Arial Gras" w:eastAsia="Calibri" w:hAnsi="Arial Gras"/>
      <w:b/>
      <w:bCs/>
      <w:iCs/>
      <w:smallCaps/>
      <w:color w:val="7030A0"/>
      <w:sz w:val="24"/>
      <w:szCs w:val="22"/>
      <w:lang w:eastAsia="en-US"/>
    </w:rPr>
  </w:style>
  <w:style w:type="paragraph" w:customStyle="1" w:styleId="Puce2">
    <w:name w:val="Puce 2"/>
    <w:basedOn w:val="Puce1"/>
    <w:rsid w:val="001A430E"/>
    <w:pPr>
      <w:numPr>
        <w:numId w:val="6"/>
      </w:numPr>
      <w:tabs>
        <w:tab w:val="left" w:pos="720"/>
      </w:tabs>
    </w:pPr>
  </w:style>
  <w:style w:type="character" w:customStyle="1" w:styleId="En-tteCar">
    <w:name w:val="En-tête Car"/>
    <w:link w:val="En-tte"/>
    <w:rsid w:val="004C1821"/>
    <w:rPr>
      <w:rFonts w:ascii="Arial" w:eastAsia="Calibri" w:hAnsi="Arial"/>
      <w:szCs w:val="22"/>
      <w:lang w:eastAsia="en-US"/>
    </w:rPr>
  </w:style>
  <w:style w:type="paragraph" w:customStyle="1" w:styleId="puceniv2-1">
    <w:name w:val="puce niv2-1"/>
    <w:basedOn w:val="Normal"/>
    <w:rsid w:val="00606DF4"/>
    <w:pPr>
      <w:tabs>
        <w:tab w:val="num" w:pos="360"/>
      </w:tabs>
      <w:ind w:left="360" w:hanging="360"/>
    </w:pPr>
  </w:style>
  <w:style w:type="paragraph" w:customStyle="1" w:styleId="puceniv2-2">
    <w:name w:val="puce niv2-2"/>
    <w:basedOn w:val="puceniv2-1"/>
    <w:rsid w:val="00606DF4"/>
    <w:pPr>
      <w:ind w:left="706" w:hanging="346"/>
    </w:pPr>
  </w:style>
  <w:style w:type="paragraph" w:customStyle="1" w:styleId="Normal2">
    <w:name w:val="Normal2"/>
    <w:basedOn w:val="Normal"/>
    <w:rsid w:val="00606DF4"/>
    <w:pPr>
      <w:spacing w:line="300" w:lineRule="auto"/>
      <w:ind w:left="720"/>
    </w:pPr>
    <w:rPr>
      <w:szCs w:val="20"/>
    </w:rPr>
  </w:style>
  <w:style w:type="character" w:styleId="Marquedecommentaire">
    <w:name w:val="annotation reference"/>
    <w:semiHidden/>
    <w:rsid w:val="00606DF4"/>
    <w:rPr>
      <w:sz w:val="16"/>
      <w:szCs w:val="16"/>
    </w:rPr>
  </w:style>
  <w:style w:type="paragraph" w:styleId="Commentaire">
    <w:name w:val="annotation text"/>
    <w:basedOn w:val="Normal"/>
    <w:semiHidden/>
    <w:rsid w:val="00606DF4"/>
    <w:rPr>
      <w:szCs w:val="20"/>
    </w:rPr>
  </w:style>
  <w:style w:type="paragraph" w:customStyle="1" w:styleId="Normal1">
    <w:name w:val="Normal1"/>
    <w:basedOn w:val="Normal"/>
    <w:link w:val="Normal1Car1"/>
    <w:uiPriority w:val="99"/>
    <w:rsid w:val="00606DF4"/>
    <w:pPr>
      <w:spacing w:line="300" w:lineRule="auto"/>
    </w:pPr>
    <w:rPr>
      <w:rFonts w:ascii="Times New Roman" w:eastAsia="Times New Roman" w:hAnsi="Times New Roman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631659"/>
    <w:pPr>
      <w:spacing w:before="0" w:after="200" w:line="276" w:lineRule="auto"/>
      <w:ind w:left="720"/>
      <w:contextualSpacing/>
      <w:jc w:val="left"/>
    </w:pPr>
    <w:rPr>
      <w:rFonts w:ascii="Calibri" w:hAnsi="Calibri"/>
      <w:sz w:val="22"/>
    </w:rPr>
  </w:style>
  <w:style w:type="paragraph" w:styleId="Textedebulles">
    <w:name w:val="Balloon Text"/>
    <w:basedOn w:val="Normal"/>
    <w:semiHidden/>
    <w:rsid w:val="00606DF4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606DF4"/>
    <w:pPr>
      <w:tabs>
        <w:tab w:val="num" w:pos="360"/>
        <w:tab w:val="num" w:pos="851"/>
      </w:tabs>
      <w:ind w:left="850" w:hanging="425"/>
    </w:pPr>
    <w:rPr>
      <w:lang w:eastAsia="fr-CA"/>
    </w:rPr>
  </w:style>
  <w:style w:type="character" w:styleId="Numrodepage">
    <w:name w:val="page number"/>
    <w:basedOn w:val="Policepardfaut"/>
    <w:rsid w:val="00C93868"/>
  </w:style>
  <w:style w:type="table" w:styleId="Grilledutableau">
    <w:name w:val="Table Grid"/>
    <w:basedOn w:val="TableauNormal"/>
    <w:rsid w:val="00C861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upuce1">
    <w:name w:val="Tableau puce 1"/>
    <w:basedOn w:val="Normal"/>
    <w:rsid w:val="00B42C46"/>
    <w:pPr>
      <w:numPr>
        <w:numId w:val="19"/>
      </w:numPr>
      <w:jc w:val="left"/>
    </w:pPr>
    <w:rPr>
      <w:sz w:val="18"/>
      <w:szCs w:val="18"/>
    </w:rPr>
  </w:style>
  <w:style w:type="character" w:customStyle="1" w:styleId="PieddepageCar">
    <w:name w:val="Pied de page Car"/>
    <w:link w:val="Pieddepage"/>
    <w:uiPriority w:val="99"/>
    <w:rsid w:val="00942FDA"/>
    <w:rPr>
      <w:sz w:val="22"/>
      <w:szCs w:val="22"/>
      <w:lang w:eastAsia="fr-FR"/>
    </w:rPr>
  </w:style>
  <w:style w:type="character" w:customStyle="1" w:styleId="Titre6Car">
    <w:name w:val="Titre 6 Car"/>
    <w:link w:val="Titre6"/>
    <w:rsid w:val="00631659"/>
    <w:rPr>
      <w:b/>
      <w:bCs/>
      <w:smallCaps/>
      <w:sz w:val="22"/>
      <w:szCs w:val="22"/>
      <w:shd w:val="clear" w:color="auto" w:fill="000080"/>
      <w:lang w:eastAsia="fr-FR"/>
    </w:rPr>
  </w:style>
  <w:style w:type="character" w:customStyle="1" w:styleId="Normal1Car1">
    <w:name w:val="Normal1 Car1"/>
    <w:link w:val="Normal1"/>
    <w:uiPriority w:val="99"/>
    <w:locked/>
    <w:rsid w:val="00412C89"/>
    <w:rPr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14F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0F"/>
    <w:pPr>
      <w:spacing w:before="120"/>
      <w:jc w:val="both"/>
    </w:pPr>
    <w:rPr>
      <w:rFonts w:ascii="Arial" w:eastAsia="Calibri" w:hAnsi="Arial"/>
      <w:szCs w:val="22"/>
      <w:lang w:eastAsia="en-US"/>
    </w:rPr>
  </w:style>
  <w:style w:type="paragraph" w:styleId="Titre1">
    <w:name w:val="heading 1"/>
    <w:basedOn w:val="Normal"/>
    <w:next w:val="Normal"/>
    <w:qFormat/>
    <w:rsid w:val="00631659"/>
    <w:pPr>
      <w:keepNext/>
      <w:pBdr>
        <w:top w:val="dotted" w:sz="4" w:space="1" w:color="7030A0"/>
        <w:bottom w:val="dotted" w:sz="4" w:space="1" w:color="7030A0"/>
      </w:pBdr>
      <w:tabs>
        <w:tab w:val="left" w:pos="1559"/>
      </w:tabs>
      <w:outlineLvl w:val="0"/>
    </w:pPr>
    <w:rPr>
      <w:rFonts w:ascii="Arial Gras" w:hAnsi="Arial Gras"/>
      <w:b/>
      <w:caps/>
      <w:color w:val="7030A0"/>
      <w:sz w:val="26"/>
      <w:szCs w:val="24"/>
    </w:rPr>
  </w:style>
  <w:style w:type="paragraph" w:styleId="Titre2">
    <w:name w:val="heading 2"/>
    <w:basedOn w:val="Normal"/>
    <w:next w:val="Normal"/>
    <w:link w:val="Titre2Car"/>
    <w:qFormat/>
    <w:rsid w:val="00631659"/>
    <w:pPr>
      <w:keepNext/>
      <w:pBdr>
        <w:bottom w:val="single" w:sz="4" w:space="1" w:color="7030A0"/>
      </w:pBdr>
      <w:spacing w:before="240" w:after="120"/>
      <w:outlineLvl w:val="1"/>
    </w:pPr>
    <w:rPr>
      <w:rFonts w:ascii="Arial Gras" w:hAnsi="Arial Gras"/>
      <w:b/>
      <w:bCs/>
      <w:iCs/>
      <w:smallCaps/>
      <w:color w:val="7030A0"/>
      <w:sz w:val="24"/>
    </w:rPr>
  </w:style>
  <w:style w:type="paragraph" w:styleId="Titre3">
    <w:name w:val="heading 3"/>
    <w:basedOn w:val="Normal"/>
    <w:next w:val="Normal"/>
    <w:qFormat/>
    <w:rsid w:val="00631659"/>
    <w:pPr>
      <w:keepNext/>
      <w:outlineLvl w:val="2"/>
    </w:pPr>
    <w:rPr>
      <w:i/>
      <w:iCs/>
      <w:sz w:val="24"/>
      <w:szCs w:val="24"/>
    </w:rPr>
  </w:style>
  <w:style w:type="paragraph" w:styleId="Titre4">
    <w:name w:val="heading 4"/>
    <w:basedOn w:val="Normal"/>
    <w:next w:val="Normal"/>
    <w:qFormat/>
    <w:rsid w:val="00631659"/>
    <w:pPr>
      <w:keepNext/>
      <w:jc w:val="center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631659"/>
    <w:pPr>
      <w:keepNext/>
      <w:spacing w:after="120"/>
      <w:jc w:val="center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qFormat/>
    <w:rsid w:val="00631659"/>
    <w:pPr>
      <w:keepNext/>
      <w:pBdr>
        <w:top w:val="single" w:sz="12" w:space="1" w:color="008000"/>
        <w:left w:val="single" w:sz="12" w:space="4" w:color="008000"/>
        <w:bottom w:val="single" w:sz="12" w:space="1" w:color="008000"/>
        <w:right w:val="single" w:sz="12" w:space="4" w:color="008000"/>
      </w:pBdr>
      <w:shd w:val="clear" w:color="auto" w:fill="000080"/>
      <w:tabs>
        <w:tab w:val="left" w:pos="1276"/>
      </w:tabs>
      <w:outlineLvl w:val="5"/>
    </w:pPr>
    <w:rPr>
      <w:rFonts w:ascii="Times New Roman" w:eastAsia="Times New Roman" w:hAnsi="Times New Roman"/>
      <w:b/>
      <w:bCs/>
      <w:smallCaps/>
      <w:sz w:val="22"/>
      <w:lang w:eastAsia="fr-FR"/>
    </w:rPr>
  </w:style>
  <w:style w:type="paragraph" w:styleId="Titre7">
    <w:name w:val="heading 7"/>
    <w:basedOn w:val="Normal"/>
    <w:next w:val="Normal"/>
    <w:rsid w:val="004864C2"/>
    <w:pPr>
      <w:keepNext/>
      <w:jc w:val="center"/>
      <w:outlineLvl w:val="6"/>
    </w:pPr>
    <w:rPr>
      <w:b/>
      <w:bCs/>
      <w:color w:val="7030A0"/>
      <w:sz w:val="24"/>
    </w:rPr>
  </w:style>
  <w:style w:type="paragraph" w:styleId="Titre8">
    <w:name w:val="heading 8"/>
    <w:basedOn w:val="Normal"/>
    <w:next w:val="Normal"/>
    <w:qFormat/>
    <w:rsid w:val="00631659"/>
    <w:pPr>
      <w:keepNext/>
      <w:pBdr>
        <w:top w:val="single" w:sz="12" w:space="6" w:color="000000"/>
        <w:left w:val="single" w:sz="12" w:space="1" w:color="000000"/>
        <w:bottom w:val="single" w:sz="12" w:space="6" w:color="000000"/>
        <w:right w:val="single" w:sz="12" w:space="1" w:color="000000"/>
      </w:pBdr>
      <w:shd w:val="clear" w:color="auto" w:fill="008000"/>
      <w:jc w:val="center"/>
      <w:outlineLvl w:val="7"/>
    </w:pPr>
    <w:rPr>
      <w:b/>
      <w:bCs/>
      <w:sz w:val="24"/>
      <w:szCs w:val="24"/>
    </w:rPr>
  </w:style>
  <w:style w:type="paragraph" w:styleId="Titre9">
    <w:name w:val="heading 9"/>
    <w:basedOn w:val="Normal"/>
    <w:next w:val="Normal"/>
    <w:qFormat/>
    <w:rsid w:val="00631659"/>
    <w:pPr>
      <w:keepNext/>
      <w:tabs>
        <w:tab w:val="left" w:pos="1276"/>
      </w:tabs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C1821"/>
    <w:pPr>
      <w:tabs>
        <w:tab w:val="center" w:pos="4320"/>
        <w:tab w:val="right" w:pos="8640"/>
      </w:tabs>
    </w:pPr>
  </w:style>
  <w:style w:type="paragraph" w:customStyle="1" w:styleId="Puce3">
    <w:name w:val="Puce 3"/>
    <w:basedOn w:val="Puce1"/>
    <w:rsid w:val="00A00635"/>
    <w:pPr>
      <w:numPr>
        <w:numId w:val="7"/>
      </w:numPr>
      <w:tabs>
        <w:tab w:val="left" w:pos="1080"/>
      </w:tabs>
      <w:ind w:left="1071" w:hanging="357"/>
    </w:pPr>
  </w:style>
  <w:style w:type="paragraph" w:customStyle="1" w:styleId="Puce1">
    <w:name w:val="Puce 1"/>
    <w:basedOn w:val="Normal"/>
    <w:qFormat/>
    <w:rsid w:val="00631659"/>
    <w:pPr>
      <w:numPr>
        <w:numId w:val="38"/>
      </w:numPr>
      <w:spacing w:before="0"/>
    </w:pPr>
  </w:style>
  <w:style w:type="paragraph" w:styleId="Pieddepage">
    <w:name w:val="footer"/>
    <w:basedOn w:val="Normal"/>
    <w:link w:val="PieddepageCar"/>
    <w:uiPriority w:val="99"/>
    <w:rsid w:val="00606DF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2"/>
      <w:lang w:eastAsia="fr-FR"/>
    </w:rPr>
  </w:style>
  <w:style w:type="character" w:customStyle="1" w:styleId="Titre2Car">
    <w:name w:val="Titre 2 Car"/>
    <w:link w:val="Titre2"/>
    <w:rsid w:val="00631659"/>
    <w:rPr>
      <w:rFonts w:ascii="Arial Gras" w:eastAsia="Calibri" w:hAnsi="Arial Gras"/>
      <w:b/>
      <w:bCs/>
      <w:iCs/>
      <w:smallCaps/>
      <w:color w:val="7030A0"/>
      <w:sz w:val="24"/>
      <w:szCs w:val="22"/>
      <w:lang w:eastAsia="en-US"/>
    </w:rPr>
  </w:style>
  <w:style w:type="paragraph" w:customStyle="1" w:styleId="Puce2">
    <w:name w:val="Puce 2"/>
    <w:basedOn w:val="Puce1"/>
    <w:rsid w:val="001A430E"/>
    <w:pPr>
      <w:numPr>
        <w:numId w:val="6"/>
      </w:numPr>
      <w:tabs>
        <w:tab w:val="left" w:pos="720"/>
      </w:tabs>
    </w:pPr>
  </w:style>
  <w:style w:type="character" w:customStyle="1" w:styleId="En-tteCar">
    <w:name w:val="En-tête Car"/>
    <w:link w:val="En-tte"/>
    <w:rsid w:val="004C1821"/>
    <w:rPr>
      <w:rFonts w:ascii="Arial" w:eastAsia="Calibri" w:hAnsi="Arial"/>
      <w:szCs w:val="22"/>
      <w:lang w:eastAsia="en-US"/>
    </w:rPr>
  </w:style>
  <w:style w:type="paragraph" w:customStyle="1" w:styleId="puceniv2-1">
    <w:name w:val="puce niv2-1"/>
    <w:basedOn w:val="Normal"/>
    <w:rsid w:val="00606DF4"/>
    <w:pPr>
      <w:tabs>
        <w:tab w:val="num" w:pos="360"/>
      </w:tabs>
      <w:ind w:left="360" w:hanging="360"/>
    </w:pPr>
  </w:style>
  <w:style w:type="paragraph" w:customStyle="1" w:styleId="puceniv2-2">
    <w:name w:val="puce niv2-2"/>
    <w:basedOn w:val="puceniv2-1"/>
    <w:rsid w:val="00606DF4"/>
    <w:pPr>
      <w:ind w:left="706" w:hanging="346"/>
    </w:pPr>
  </w:style>
  <w:style w:type="paragraph" w:customStyle="1" w:styleId="Normal2">
    <w:name w:val="Normal2"/>
    <w:basedOn w:val="Normal"/>
    <w:rsid w:val="00606DF4"/>
    <w:pPr>
      <w:spacing w:line="300" w:lineRule="auto"/>
      <w:ind w:left="720"/>
    </w:pPr>
    <w:rPr>
      <w:szCs w:val="20"/>
    </w:rPr>
  </w:style>
  <w:style w:type="character" w:styleId="Marquedecommentaire">
    <w:name w:val="annotation reference"/>
    <w:semiHidden/>
    <w:rsid w:val="00606DF4"/>
    <w:rPr>
      <w:sz w:val="16"/>
      <w:szCs w:val="16"/>
    </w:rPr>
  </w:style>
  <w:style w:type="paragraph" w:styleId="Commentaire">
    <w:name w:val="annotation text"/>
    <w:basedOn w:val="Normal"/>
    <w:semiHidden/>
    <w:rsid w:val="00606DF4"/>
    <w:rPr>
      <w:szCs w:val="20"/>
    </w:rPr>
  </w:style>
  <w:style w:type="paragraph" w:customStyle="1" w:styleId="Normal1">
    <w:name w:val="Normal1"/>
    <w:basedOn w:val="Normal"/>
    <w:link w:val="Normal1Car1"/>
    <w:uiPriority w:val="99"/>
    <w:rsid w:val="00606DF4"/>
    <w:pPr>
      <w:spacing w:line="300" w:lineRule="auto"/>
    </w:pPr>
    <w:rPr>
      <w:rFonts w:ascii="Times New Roman" w:eastAsia="Times New Roman" w:hAnsi="Times New Roman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631659"/>
    <w:pPr>
      <w:spacing w:before="0" w:after="200" w:line="276" w:lineRule="auto"/>
      <w:ind w:left="720"/>
      <w:contextualSpacing/>
      <w:jc w:val="left"/>
    </w:pPr>
    <w:rPr>
      <w:rFonts w:ascii="Calibri" w:hAnsi="Calibri"/>
      <w:sz w:val="22"/>
    </w:rPr>
  </w:style>
  <w:style w:type="paragraph" w:styleId="Textedebulles">
    <w:name w:val="Balloon Text"/>
    <w:basedOn w:val="Normal"/>
    <w:semiHidden/>
    <w:rsid w:val="00606DF4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606DF4"/>
    <w:pPr>
      <w:tabs>
        <w:tab w:val="num" w:pos="360"/>
        <w:tab w:val="num" w:pos="851"/>
      </w:tabs>
      <w:ind w:left="850" w:hanging="425"/>
    </w:pPr>
    <w:rPr>
      <w:lang w:eastAsia="fr-CA"/>
    </w:rPr>
  </w:style>
  <w:style w:type="character" w:styleId="Numrodepage">
    <w:name w:val="page number"/>
    <w:basedOn w:val="Policepardfaut"/>
    <w:rsid w:val="00C93868"/>
  </w:style>
  <w:style w:type="table" w:styleId="Grilledutableau">
    <w:name w:val="Table Grid"/>
    <w:basedOn w:val="TableauNormal"/>
    <w:rsid w:val="00C861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upuce1">
    <w:name w:val="Tableau puce 1"/>
    <w:basedOn w:val="Normal"/>
    <w:rsid w:val="00B42C46"/>
    <w:pPr>
      <w:numPr>
        <w:numId w:val="19"/>
      </w:numPr>
      <w:jc w:val="left"/>
    </w:pPr>
    <w:rPr>
      <w:sz w:val="18"/>
      <w:szCs w:val="18"/>
    </w:rPr>
  </w:style>
  <w:style w:type="character" w:customStyle="1" w:styleId="PieddepageCar">
    <w:name w:val="Pied de page Car"/>
    <w:link w:val="Pieddepage"/>
    <w:uiPriority w:val="99"/>
    <w:rsid w:val="00942FDA"/>
    <w:rPr>
      <w:sz w:val="22"/>
      <w:szCs w:val="22"/>
      <w:lang w:eastAsia="fr-FR"/>
    </w:rPr>
  </w:style>
  <w:style w:type="character" w:customStyle="1" w:styleId="Titre6Car">
    <w:name w:val="Titre 6 Car"/>
    <w:link w:val="Titre6"/>
    <w:rsid w:val="00631659"/>
    <w:rPr>
      <w:b/>
      <w:bCs/>
      <w:smallCaps/>
      <w:sz w:val="22"/>
      <w:szCs w:val="22"/>
      <w:shd w:val="clear" w:color="auto" w:fill="000080"/>
      <w:lang w:eastAsia="fr-FR"/>
    </w:rPr>
  </w:style>
  <w:style w:type="character" w:customStyle="1" w:styleId="Normal1Car1">
    <w:name w:val="Normal1 Car1"/>
    <w:link w:val="Normal1"/>
    <w:uiPriority w:val="99"/>
    <w:locked/>
    <w:rsid w:val="00412C89"/>
    <w:rPr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14F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NFA~1\AppData\Local\Temp\notes90C43B\CV%20-%20GABARIT%202018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- GABARIT 2018</Template>
  <TotalTime>59</TotalTime>
  <Pages>8</Pages>
  <Words>2182</Words>
  <Characters>12003</Characters>
  <Application>Microsoft Office Word</Application>
  <DocSecurity>0</DocSecurity>
  <Lines>100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CURRICULUM VITAE</vt:lpstr>
      <vt:lpstr>CURRICULUM VITAE</vt:lpstr>
      <vt:lpstr>CURRICULUM VITAE</vt:lpstr>
    </vt:vector>
  </TitlesOfParts>
  <Company>Société Conseil Groupe LGS</Company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Sonia Sanfacon</dc:creator>
  <cp:lastModifiedBy>Mateus Caetano</cp:lastModifiedBy>
  <cp:revision>14</cp:revision>
  <cp:lastPrinted>2015-01-23T15:23:00Z</cp:lastPrinted>
  <dcterms:created xsi:type="dcterms:W3CDTF">2018-06-01T17:29:00Z</dcterms:created>
  <dcterms:modified xsi:type="dcterms:W3CDTF">2018-06-08T20:27:00Z</dcterms:modified>
</cp:coreProperties>
</file>